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69" w:rsidRPr="00773F69" w:rsidRDefault="00773F69" w:rsidP="00B47215">
      <w:pPr>
        <w:spacing w:after="0" w:line="240" w:lineRule="auto"/>
        <w:jc w:val="center"/>
        <w:rPr>
          <w:b/>
          <w:sz w:val="72"/>
          <w:u w:val="single"/>
        </w:rPr>
      </w:pPr>
      <w:r w:rsidRPr="00773F69">
        <w:rPr>
          <w:b/>
          <w:sz w:val="72"/>
          <w:u w:val="single"/>
        </w:rPr>
        <w:t>SOCIOLOGIE</w:t>
      </w:r>
    </w:p>
    <w:p w:rsidR="00773F69" w:rsidRDefault="00773F69" w:rsidP="00B47215">
      <w:pPr>
        <w:spacing w:after="0" w:line="240" w:lineRule="auto"/>
      </w:pPr>
      <w:r>
        <w:t xml:space="preserve">- Je věda, která se snaží podat celkový obraz společnosti, společenských jevů a vztahů, její strukturu a zákonitosti jejího vývoje. </w:t>
      </w:r>
    </w:p>
    <w:p w:rsidR="00773F69" w:rsidRDefault="00773F69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Složena ze dvou slov: </w:t>
      </w:r>
    </w:p>
    <w:p w:rsidR="00773F69" w:rsidRDefault="00773F69" w:rsidP="00B47215">
      <w:pPr>
        <w:spacing w:after="0" w:line="240" w:lineRule="auto"/>
      </w:pPr>
      <w:r>
        <w:t xml:space="preserve">1. </w:t>
      </w:r>
      <w:proofErr w:type="spellStart"/>
      <w:r>
        <w:t>Societás</w:t>
      </w:r>
      <w:proofErr w:type="spellEnd"/>
      <w:r>
        <w:t xml:space="preserve"> – společnost </w:t>
      </w:r>
      <w:r w:rsidR="009E2D81">
        <w:tab/>
      </w:r>
      <w:r>
        <w:t xml:space="preserve">2. Logos – věda </w:t>
      </w:r>
    </w:p>
    <w:p w:rsidR="00773F69" w:rsidRDefault="00773F69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Vývoj sociologie </w:t>
      </w:r>
    </w:p>
    <w:p w:rsidR="00773F69" w:rsidRPr="0077393E" w:rsidRDefault="00773F69" w:rsidP="00B47215">
      <w:pPr>
        <w:spacing w:after="0" w:line="240" w:lineRule="auto"/>
        <w:rPr>
          <w:i/>
        </w:rPr>
      </w:pPr>
      <w:r>
        <w:t xml:space="preserve"> </w:t>
      </w:r>
      <w:r w:rsidRPr="0077393E">
        <w:rPr>
          <w:i/>
        </w:rPr>
        <w:t xml:space="preserve">1. Etapa = tzv. </w:t>
      </w:r>
      <w:proofErr w:type="spellStart"/>
      <w:r w:rsidRPr="0077393E">
        <w:rPr>
          <w:i/>
        </w:rPr>
        <w:t>Protosociologie</w:t>
      </w:r>
      <w:proofErr w:type="spellEnd"/>
      <w:r w:rsidRPr="0077393E">
        <w:rPr>
          <w:i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tato etapa zahrnuje období od počátku lidské společnosti až do 19. Století </w:t>
      </w:r>
    </w:p>
    <w:p w:rsidR="00773F69" w:rsidRDefault="00773F69" w:rsidP="00B47215">
      <w:pPr>
        <w:spacing w:after="0" w:line="240" w:lineRule="auto"/>
      </w:pPr>
      <w:r>
        <w:t xml:space="preserve">- zejména popis společnosti ve starověku a středověku </w:t>
      </w:r>
    </w:p>
    <w:p w:rsidR="00773F69" w:rsidRDefault="00773F69" w:rsidP="00B47215">
      <w:pPr>
        <w:spacing w:after="0" w:line="240" w:lineRule="auto"/>
      </w:pPr>
      <w:r>
        <w:t xml:space="preserve">Řecko = </w:t>
      </w:r>
      <w:r w:rsidRPr="0077393E">
        <w:rPr>
          <w:b/>
        </w:rPr>
        <w:t>Aristoteles, Platon, Sokrates</w:t>
      </w:r>
      <w: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Středověk = </w:t>
      </w:r>
      <w:r w:rsidRPr="0077393E">
        <w:rPr>
          <w:b/>
        </w:rPr>
        <w:t>Tomáš Akvinský</w:t>
      </w:r>
      <w:r>
        <w:t xml:space="preserve"> </w:t>
      </w:r>
    </w:p>
    <w:p w:rsidR="00773F69" w:rsidRPr="0077393E" w:rsidRDefault="00773F69" w:rsidP="00B47215">
      <w:pPr>
        <w:spacing w:after="0" w:line="240" w:lineRule="auto"/>
        <w:rPr>
          <w:b/>
        </w:rPr>
      </w:pPr>
      <w:r>
        <w:t xml:space="preserve">Novověk (objevení Ameriky-1492) = </w:t>
      </w:r>
      <w:r w:rsidRPr="0077393E">
        <w:rPr>
          <w:b/>
        </w:rPr>
        <w:t xml:space="preserve">J. J. Rousseau, </w:t>
      </w:r>
      <w:proofErr w:type="spellStart"/>
      <w:r w:rsidRPr="0077393E">
        <w:rPr>
          <w:b/>
        </w:rPr>
        <w:t>Hegel</w:t>
      </w:r>
      <w:proofErr w:type="spellEnd"/>
      <w:r w:rsidRPr="0077393E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</w:p>
    <w:p w:rsidR="00773F69" w:rsidRPr="0077393E" w:rsidRDefault="00773F69" w:rsidP="00B47215">
      <w:pPr>
        <w:spacing w:after="0" w:line="240" w:lineRule="auto"/>
        <w:rPr>
          <w:i/>
        </w:rPr>
      </w:pPr>
      <w:r w:rsidRPr="0077393E">
        <w:rPr>
          <w:i/>
        </w:rPr>
        <w:t xml:space="preserve">2. Etapa = období velkých teorií </w:t>
      </w:r>
    </w:p>
    <w:p w:rsidR="00773F69" w:rsidRDefault="0077393E" w:rsidP="00B47215">
      <w:pPr>
        <w:spacing w:after="0" w:line="240" w:lineRule="auto"/>
      </w:pPr>
      <w:r>
        <w:t>- 1. pol.</w:t>
      </w:r>
      <w:r w:rsidR="00773F69">
        <w:t xml:space="preserve"> 19. století </w:t>
      </w:r>
    </w:p>
    <w:p w:rsidR="00773F69" w:rsidRPr="0077393E" w:rsidRDefault="00773F69" w:rsidP="00B47215">
      <w:pPr>
        <w:spacing w:after="0" w:line="240" w:lineRule="auto"/>
        <w:rPr>
          <w:b/>
        </w:rPr>
      </w:pPr>
      <w:r w:rsidRPr="0077393E">
        <w:rPr>
          <w:b/>
        </w:rPr>
        <w:t xml:space="preserve">Auguste </w:t>
      </w:r>
      <w:proofErr w:type="spellStart"/>
      <w:r w:rsidRPr="0077393E">
        <w:rPr>
          <w:b/>
        </w:rPr>
        <w:t>Comte</w:t>
      </w:r>
      <w:proofErr w:type="spellEnd"/>
      <w:r w:rsidRPr="0077393E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zakladatel sociologie, první představitel této etapy </w:t>
      </w:r>
    </w:p>
    <w:p w:rsidR="00773F69" w:rsidRDefault="00773F69" w:rsidP="00B47215">
      <w:pPr>
        <w:spacing w:after="0" w:line="240" w:lineRule="auto"/>
      </w:pPr>
      <w:r>
        <w:t xml:space="preserve">- Francouz, zabýval se vývojovými stádii společnosti </w:t>
      </w:r>
    </w:p>
    <w:p w:rsidR="00773F69" w:rsidRDefault="00773F69" w:rsidP="00B47215">
      <w:pPr>
        <w:spacing w:after="0" w:line="240" w:lineRule="auto"/>
      </w:pPr>
      <w:r>
        <w:t xml:space="preserve">- tzv. </w:t>
      </w:r>
      <w:r w:rsidRPr="0077393E">
        <w:rPr>
          <w:u w:val="single"/>
        </w:rPr>
        <w:t>Zákon 3 stádií:</w:t>
      </w:r>
      <w: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a) teologické stádium – animismus (tzv. přírodní bohové) </w:t>
      </w:r>
    </w:p>
    <w:p w:rsidR="00773F69" w:rsidRDefault="00773F69" w:rsidP="00B47215">
      <w:pPr>
        <w:spacing w:after="0" w:line="240" w:lineRule="auto"/>
      </w:pPr>
      <w:r>
        <w:t xml:space="preserve">polyteismus (víra ve více bohů) </w:t>
      </w:r>
    </w:p>
    <w:p w:rsidR="00773F69" w:rsidRDefault="00773F69" w:rsidP="00B47215">
      <w:pPr>
        <w:spacing w:after="0" w:line="240" w:lineRule="auto"/>
      </w:pPr>
      <w:r>
        <w:t xml:space="preserve">monoteismus (víra v jednoho boha, např. křesťanství) </w:t>
      </w:r>
    </w:p>
    <w:p w:rsidR="00773F69" w:rsidRDefault="00773F69" w:rsidP="00B47215">
      <w:pPr>
        <w:spacing w:after="0" w:line="240" w:lineRule="auto"/>
      </w:pPr>
      <w:r>
        <w:t xml:space="preserve">b) metafyzické stádium </w:t>
      </w:r>
    </w:p>
    <w:p w:rsidR="00773F69" w:rsidRDefault="00773F69" w:rsidP="00B47215">
      <w:pPr>
        <w:spacing w:after="0" w:line="240" w:lineRule="auto"/>
      </w:pPr>
      <w:r>
        <w:t xml:space="preserve">c) stádium pozitivistické </w:t>
      </w:r>
    </w:p>
    <w:p w:rsidR="00773F69" w:rsidRDefault="00773F69" w:rsidP="00B47215">
      <w:pPr>
        <w:spacing w:after="0" w:line="240" w:lineRule="auto"/>
      </w:pPr>
      <w:r>
        <w:t xml:space="preserve">- odpovědi mi nedává víra, ale věda </w:t>
      </w:r>
    </w:p>
    <w:p w:rsidR="00773F69" w:rsidRDefault="00773F69" w:rsidP="00B47215">
      <w:pPr>
        <w:spacing w:after="0" w:line="240" w:lineRule="auto"/>
      </w:pPr>
      <w:r>
        <w:t xml:space="preserve">- sociální statika (struktura společnosti) </w:t>
      </w:r>
    </w:p>
    <w:p w:rsidR="00773F69" w:rsidRDefault="00773F69" w:rsidP="00B47215">
      <w:pPr>
        <w:spacing w:after="0" w:line="240" w:lineRule="auto"/>
      </w:pPr>
      <w:r>
        <w:t xml:space="preserve">- sociální dynamika (vývoj a změna ve společnosti) </w:t>
      </w:r>
    </w:p>
    <w:p w:rsidR="009B0677" w:rsidRDefault="009B0677" w:rsidP="00B47215">
      <w:pPr>
        <w:spacing w:after="0" w:line="240" w:lineRule="auto"/>
        <w:rPr>
          <w:b/>
        </w:rPr>
      </w:pP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Herbert </w:t>
      </w:r>
      <w:proofErr w:type="spellStart"/>
      <w:r w:rsidRPr="009B0677">
        <w:rPr>
          <w:b/>
        </w:rPr>
        <w:t>Spencer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společnost přirovnává k živému organismu (viz. Evoluční teorie CH. Darwina, kdy společnost sama směřuje k dosažení optimálního vývoje)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Karel Marx </w:t>
      </w:r>
    </w:p>
    <w:p w:rsidR="00773F69" w:rsidRDefault="00773F69" w:rsidP="00B47215">
      <w:pPr>
        <w:spacing w:after="0" w:line="240" w:lineRule="auto"/>
      </w:pPr>
      <w:r>
        <w:t xml:space="preserve">- teorie třídního konfliktu: 1. Proletáři X 2. Kapitalisté </w:t>
      </w:r>
    </w:p>
    <w:p w:rsidR="00773F69" w:rsidRDefault="00773F69" w:rsidP="00B47215">
      <w:pPr>
        <w:spacing w:after="0" w:line="240" w:lineRule="auto"/>
      </w:pPr>
      <w:r>
        <w:t xml:space="preserve">- teorie nadhodnoty, nadhodnota = to jsou peníze, které nedostane dělník, ale zaměstnavatel – „Kapitál“ – revoluce </w:t>
      </w:r>
    </w:p>
    <w:p w:rsidR="00773F69" w:rsidRDefault="00773F69" w:rsidP="00B47215">
      <w:pPr>
        <w:spacing w:after="0" w:line="240" w:lineRule="auto"/>
      </w:pPr>
      <w:r>
        <w:t xml:space="preserve">- Marxismus absolutně nezohledňuje hodnoty jako je náboženství </w:t>
      </w:r>
    </w:p>
    <w:p w:rsidR="00773F69" w:rsidRDefault="00773F69" w:rsidP="00B47215">
      <w:pPr>
        <w:spacing w:after="0" w:line="240" w:lineRule="auto"/>
      </w:pPr>
      <w:r>
        <w:t xml:space="preserve">- cílem byla beztřídní společnost </w:t>
      </w:r>
    </w:p>
    <w:p w:rsidR="009B0677" w:rsidRDefault="009B0677" w:rsidP="00B47215">
      <w:pPr>
        <w:spacing w:after="0" w:line="240" w:lineRule="auto"/>
        <w:rPr>
          <w:b/>
        </w:rPr>
      </w:pP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Emil </w:t>
      </w:r>
      <w:proofErr w:type="spellStart"/>
      <w:r w:rsidRPr="009B0677">
        <w:rPr>
          <w:b/>
        </w:rPr>
        <w:t>Durkheim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definoval sociologii jako vědu o sociálních faktech </w:t>
      </w:r>
    </w:p>
    <w:p w:rsidR="00773F69" w:rsidRDefault="00773F69" w:rsidP="00B47215">
      <w:pPr>
        <w:spacing w:after="0" w:line="240" w:lineRule="auto"/>
      </w:pPr>
      <w:r>
        <w:t xml:space="preserve">- sociální fakta = dvě podmínky: </w:t>
      </w:r>
    </w:p>
    <w:p w:rsidR="00773F69" w:rsidRDefault="00773F69" w:rsidP="00B47215">
      <w:pPr>
        <w:spacing w:after="0" w:line="240" w:lineRule="auto"/>
      </w:pPr>
      <w:r>
        <w:t xml:space="preserve">1. vůči člověku vnější </w:t>
      </w:r>
    </w:p>
    <w:p w:rsidR="00773F69" w:rsidRDefault="00773F69" w:rsidP="00B47215">
      <w:pPr>
        <w:spacing w:after="0" w:line="240" w:lineRule="auto"/>
      </w:pPr>
      <w:r>
        <w:t xml:space="preserve">2. působící na člověka nátlakem </w:t>
      </w:r>
    </w:p>
    <w:p w:rsidR="00773F69" w:rsidRDefault="00773F69" w:rsidP="00B47215">
      <w:pPr>
        <w:spacing w:after="0" w:line="240" w:lineRule="auto"/>
      </w:pPr>
      <w:r>
        <w:t xml:space="preserve">- jeho vymezení předmětu sociologie se nazývá sociologický realismus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b/>
        </w:rPr>
      </w:pPr>
      <w:proofErr w:type="spellStart"/>
      <w:r w:rsidRPr="009B0677">
        <w:rPr>
          <w:b/>
        </w:rPr>
        <w:t>Wilfredo</w:t>
      </w:r>
      <w:proofErr w:type="spellEnd"/>
      <w:r w:rsidRPr="009B0677">
        <w:rPr>
          <w:b/>
        </w:rPr>
        <w:t xml:space="preserve"> </w:t>
      </w:r>
      <w:proofErr w:type="spellStart"/>
      <w:r w:rsidRPr="009B0677">
        <w:rPr>
          <w:b/>
        </w:rPr>
        <w:t>Pareto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autor teorie elit, která říká, že po svrhnutí jedné elity se vždy vytvoří druhá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Max Weber </w:t>
      </w:r>
    </w:p>
    <w:p w:rsidR="00773F69" w:rsidRDefault="00773F69" w:rsidP="00B47215">
      <w:pPr>
        <w:spacing w:after="0" w:line="240" w:lineRule="auto"/>
      </w:pPr>
      <w:r>
        <w:t xml:space="preserve">- dílo Protestanská epika a Duch kapitalismu </w:t>
      </w:r>
    </w:p>
    <w:p w:rsidR="00773F69" w:rsidRDefault="00773F69" w:rsidP="00B47215">
      <w:pPr>
        <w:spacing w:after="0" w:line="240" w:lineRule="auto"/>
      </w:pPr>
      <w:r>
        <w:t xml:space="preserve">- definoval sociologii jako vědu o sociálním jednání </w:t>
      </w:r>
    </w:p>
    <w:p w:rsidR="00773F69" w:rsidRDefault="00773F69" w:rsidP="00B47215">
      <w:pPr>
        <w:spacing w:after="0" w:line="240" w:lineRule="auto"/>
      </w:pPr>
      <w:r>
        <w:t xml:space="preserve">- sociální jednání = dvě podmínky: </w:t>
      </w:r>
    </w:p>
    <w:p w:rsidR="00773F69" w:rsidRDefault="00773F69" w:rsidP="00B47215">
      <w:pPr>
        <w:spacing w:after="0" w:line="240" w:lineRule="auto"/>
      </w:pPr>
      <w:r>
        <w:t xml:space="preserve">1. je smysluplné, obvykle zaměřené na určitý cíl </w:t>
      </w:r>
    </w:p>
    <w:p w:rsidR="00773F69" w:rsidRDefault="00773F69" w:rsidP="00B47215">
      <w:pPr>
        <w:spacing w:after="0" w:line="240" w:lineRule="auto"/>
      </w:pPr>
      <w:r>
        <w:lastRenderedPageBreak/>
        <w:t xml:space="preserve">2. je orientované na druhé lidi </w:t>
      </w:r>
    </w:p>
    <w:p w:rsidR="00773F69" w:rsidRDefault="00773F69" w:rsidP="00B47215">
      <w:pPr>
        <w:spacing w:after="0" w:line="240" w:lineRule="auto"/>
      </w:pPr>
      <w:r>
        <w:t xml:space="preserve">- podobné vymezení předmětu sociologie se nazývá sociologický nominalismus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i/>
        </w:rPr>
      </w:pPr>
      <w:r w:rsidRPr="009B0677">
        <w:rPr>
          <w:i/>
        </w:rPr>
        <w:t xml:space="preserve">3. Období velkých výzkumů </w:t>
      </w:r>
    </w:p>
    <w:p w:rsidR="00773F69" w:rsidRDefault="00773F69" w:rsidP="00B47215">
      <w:pPr>
        <w:spacing w:after="0" w:line="240" w:lineRule="auto"/>
      </w:pPr>
      <w:r>
        <w:t xml:space="preserve">- meziválečné období 1918 – 1939 </w:t>
      </w:r>
    </w:p>
    <w:p w:rsidR="00773F69" w:rsidRDefault="00773F69" w:rsidP="00B47215">
      <w:pPr>
        <w:spacing w:after="0" w:line="240" w:lineRule="auto"/>
      </w:pPr>
      <w:r>
        <w:t xml:space="preserve">- rozvoj hlavně v USA </w:t>
      </w:r>
    </w:p>
    <w:p w:rsidR="00773F69" w:rsidRPr="009B0677" w:rsidRDefault="00773F69" w:rsidP="00B47215">
      <w:pPr>
        <w:spacing w:after="0" w:line="240" w:lineRule="auto"/>
        <w:rPr>
          <w:b/>
        </w:rPr>
      </w:pPr>
      <w:proofErr w:type="spellStart"/>
      <w:r w:rsidRPr="009B0677">
        <w:rPr>
          <w:b/>
        </w:rPr>
        <w:t>Jacobe</w:t>
      </w:r>
      <w:proofErr w:type="spellEnd"/>
      <w:r w:rsidRPr="009B0677">
        <w:rPr>
          <w:b/>
        </w:rPr>
        <w:t xml:space="preserve"> </w:t>
      </w:r>
      <w:proofErr w:type="spellStart"/>
      <w:r w:rsidRPr="009B0677">
        <w:rPr>
          <w:b/>
        </w:rPr>
        <w:t>Moreno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zakladatel </w:t>
      </w:r>
      <w:proofErr w:type="spellStart"/>
      <w:r>
        <w:t>sociometrie</w:t>
      </w:r>
      <w:proofErr w:type="spellEnd"/>
      <w:r>
        <w:t xml:space="preserve"> = klíčování vztahů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i/>
        </w:rPr>
      </w:pPr>
      <w:r w:rsidRPr="009B0677">
        <w:rPr>
          <w:i/>
        </w:rPr>
        <w:t xml:space="preserve">4. Období velkého hledání </w:t>
      </w:r>
    </w:p>
    <w:p w:rsidR="00773F69" w:rsidRDefault="00773F69" w:rsidP="00B47215">
      <w:pPr>
        <w:spacing w:after="0" w:line="240" w:lineRule="auto"/>
      </w:pPr>
      <w:r>
        <w:t xml:space="preserve">- po 2. světové válce </w:t>
      </w:r>
    </w:p>
    <w:p w:rsidR="00773F69" w:rsidRDefault="00773F69" w:rsidP="00B47215">
      <w:pPr>
        <w:spacing w:after="0" w:line="240" w:lineRule="auto"/>
      </w:pPr>
      <w:r>
        <w:t xml:space="preserve">- hledají se nové teorie </w:t>
      </w: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Antony </w:t>
      </w:r>
      <w:proofErr w:type="spellStart"/>
      <w:r w:rsidRPr="009B0677">
        <w:rPr>
          <w:b/>
        </w:rPr>
        <w:t>Giddens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zabýval se teorií konfliktů </w:t>
      </w: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R. </w:t>
      </w:r>
      <w:proofErr w:type="spellStart"/>
      <w:r w:rsidRPr="009B0677">
        <w:rPr>
          <w:b/>
        </w:rPr>
        <w:t>Dahrendorf</w:t>
      </w:r>
      <w:proofErr w:type="spellEnd"/>
      <w:r w:rsidRPr="009B0677">
        <w:rPr>
          <w:b/>
        </w:rP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- zabýval se teorií konfliktů </w:t>
      </w: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Z. </w:t>
      </w:r>
      <w:proofErr w:type="spellStart"/>
      <w:r w:rsidRPr="009B0677">
        <w:rPr>
          <w:b/>
        </w:rPr>
        <w:t>Baumann</w:t>
      </w:r>
      <w:proofErr w:type="spellEnd"/>
      <w:r w:rsidRPr="009B0677">
        <w:rPr>
          <w:b/>
        </w:rPr>
        <w:t xml:space="preserve"> </w:t>
      </w:r>
    </w:p>
    <w:p w:rsidR="009B0677" w:rsidRDefault="009B0677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i/>
        </w:rPr>
      </w:pPr>
      <w:r w:rsidRPr="009B0677">
        <w:rPr>
          <w:i/>
        </w:rPr>
        <w:t xml:space="preserve">Období 60. léta až současnost </w:t>
      </w:r>
    </w:p>
    <w:p w:rsidR="00773F69" w:rsidRDefault="00773F69" w:rsidP="00B47215">
      <w:pPr>
        <w:spacing w:after="0" w:line="240" w:lineRule="auto"/>
      </w:pPr>
      <w:r>
        <w:t xml:space="preserve">- mix všeho </w:t>
      </w:r>
    </w:p>
    <w:p w:rsidR="00773F69" w:rsidRDefault="00773F69" w:rsidP="00B47215">
      <w:pPr>
        <w:spacing w:after="0" w:line="240" w:lineRule="auto"/>
      </w:pPr>
      <w:r>
        <w:t xml:space="preserve">- Dva přístupy: </w:t>
      </w:r>
    </w:p>
    <w:p w:rsidR="00773F69" w:rsidRDefault="00773F69" w:rsidP="00B47215">
      <w:pPr>
        <w:spacing w:after="0" w:line="240" w:lineRule="auto"/>
      </w:pPr>
      <w:r>
        <w:t xml:space="preserve">1. Objektivistický přístup </w:t>
      </w:r>
    </w:p>
    <w:p w:rsidR="00773F69" w:rsidRDefault="00773F69" w:rsidP="00B47215">
      <w:pPr>
        <w:spacing w:after="0" w:line="240" w:lineRule="auto"/>
      </w:pPr>
      <w:r>
        <w:t xml:space="preserve">= systém společnosti je dán a člověk se mu přizpůsobí </w:t>
      </w:r>
    </w:p>
    <w:p w:rsidR="00773F69" w:rsidRDefault="009B0677" w:rsidP="00B47215">
      <w:pPr>
        <w:spacing w:after="0" w:line="240" w:lineRule="auto"/>
      </w:pPr>
      <w:r>
        <w:t>2</w:t>
      </w:r>
      <w:r w:rsidR="00773F69">
        <w:t xml:space="preserve">. </w:t>
      </w:r>
      <w:proofErr w:type="spellStart"/>
      <w:r w:rsidR="00773F69">
        <w:t>Interpretativní</w:t>
      </w:r>
      <w:proofErr w:type="spellEnd"/>
      <w:r w:rsidR="00773F69">
        <w:t xml:space="preserve"> přístup </w:t>
      </w:r>
    </w:p>
    <w:p w:rsidR="00773F69" w:rsidRDefault="00773F69" w:rsidP="00B47215">
      <w:pPr>
        <w:spacing w:after="0" w:line="240" w:lineRule="auto"/>
      </w:pPr>
      <w:r>
        <w:t xml:space="preserve">= člověk si sám pro sebe vykládá normy a hodnoty (zákony), a sám si určuje, </w:t>
      </w:r>
    </w:p>
    <w:p w:rsidR="0077393E" w:rsidRDefault="0077393E" w:rsidP="00B47215">
      <w:pPr>
        <w:spacing w:after="0" w:line="240" w:lineRule="auto"/>
      </w:pPr>
      <w:r>
        <w:t xml:space="preserve">které jsou pro něj důležité </w:t>
      </w:r>
    </w:p>
    <w:p w:rsidR="0077393E" w:rsidRDefault="0077393E" w:rsidP="00B47215">
      <w:pPr>
        <w:spacing w:after="0" w:line="240" w:lineRule="auto"/>
      </w:pPr>
    </w:p>
    <w:p w:rsidR="00773F69" w:rsidRPr="009B0677" w:rsidRDefault="00773F69" w:rsidP="00B47215">
      <w:pPr>
        <w:spacing w:after="0" w:line="240" w:lineRule="auto"/>
        <w:rPr>
          <w:i/>
        </w:rPr>
      </w:pPr>
      <w:r w:rsidRPr="009B0677">
        <w:rPr>
          <w:i/>
        </w:rPr>
        <w:t xml:space="preserve">Česká sociologie </w:t>
      </w:r>
    </w:p>
    <w:p w:rsidR="00773F69" w:rsidRDefault="00773F69" w:rsidP="00B47215">
      <w:pPr>
        <w:spacing w:after="0" w:line="240" w:lineRule="auto"/>
      </w:pPr>
      <w:r>
        <w:t xml:space="preserve">- vzniká 80. léta 19. století </w:t>
      </w: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T. G. Masaryk </w:t>
      </w:r>
    </w:p>
    <w:p w:rsidR="00773F69" w:rsidRDefault="00773F69" w:rsidP="00B47215">
      <w:pPr>
        <w:spacing w:after="0" w:line="240" w:lineRule="auto"/>
      </w:pPr>
      <w:r>
        <w:t xml:space="preserve">- je považován za zakladatele české sociologie </w:t>
      </w:r>
    </w:p>
    <w:p w:rsidR="00773F69" w:rsidRDefault="00773F69" w:rsidP="00B47215">
      <w:pPr>
        <w:spacing w:after="0" w:line="240" w:lineRule="auto"/>
      </w:pPr>
      <w:r>
        <w:t xml:space="preserve">- zabýval se sebevraždou = dílo Sebevražda </w:t>
      </w:r>
    </w:p>
    <w:p w:rsidR="00773F69" w:rsidRDefault="00773F69" w:rsidP="00B47215">
      <w:pPr>
        <w:spacing w:after="0" w:line="240" w:lineRule="auto"/>
      </w:pPr>
      <w:r>
        <w:t xml:space="preserve">- příčinu sebevražednosti spatřoval: lidé méně věří v boha, řeší etické problémy, v období krize je více sebevražd, alkoholismus je morální sebevražda </w:t>
      </w:r>
    </w:p>
    <w:p w:rsidR="00773F69" w:rsidRDefault="00773F69" w:rsidP="00B47215">
      <w:pPr>
        <w:spacing w:after="0" w:line="240" w:lineRule="auto"/>
      </w:pPr>
      <w:r>
        <w:t xml:space="preserve">- sociologií se zabýval na začátku své kariéry </w:t>
      </w:r>
    </w:p>
    <w:p w:rsidR="00773F69" w:rsidRDefault="00773F69" w:rsidP="00B47215">
      <w:pPr>
        <w:spacing w:after="0" w:line="240" w:lineRule="auto"/>
      </w:pPr>
      <w:r>
        <w:t xml:space="preserve">- jeho žákem byl Eduard Beneš </w:t>
      </w:r>
    </w:p>
    <w:p w:rsidR="009B0677" w:rsidRDefault="009B0677" w:rsidP="00B47215">
      <w:pPr>
        <w:spacing w:after="0" w:line="240" w:lineRule="auto"/>
        <w:rPr>
          <w:b/>
        </w:rPr>
      </w:pPr>
    </w:p>
    <w:p w:rsidR="00773F69" w:rsidRPr="009B0677" w:rsidRDefault="00773F69" w:rsidP="00B47215">
      <w:pPr>
        <w:spacing w:after="0" w:line="240" w:lineRule="auto"/>
        <w:rPr>
          <w:b/>
        </w:rPr>
      </w:pPr>
      <w:r w:rsidRPr="009B0677">
        <w:rPr>
          <w:b/>
        </w:rPr>
        <w:t xml:space="preserve">Eduard Beneš </w:t>
      </w:r>
    </w:p>
    <w:p w:rsidR="00773F69" w:rsidRDefault="00773F69" w:rsidP="00B47215">
      <w:pPr>
        <w:spacing w:after="0" w:line="240" w:lineRule="auto"/>
      </w:pPr>
      <w:r>
        <w:t xml:space="preserve">- řešil vztahy mezi národy </w:t>
      </w:r>
    </w:p>
    <w:p w:rsidR="00773F69" w:rsidRDefault="00773F69" w:rsidP="00B47215">
      <w:pPr>
        <w:spacing w:after="0" w:line="240" w:lineRule="auto"/>
      </w:pPr>
      <w:r>
        <w:t xml:space="preserve">- zabýval se alkoholismem </w:t>
      </w:r>
    </w:p>
    <w:p w:rsidR="00773F69" w:rsidRDefault="00773F69" w:rsidP="00B47215">
      <w:pPr>
        <w:spacing w:after="0" w:line="240" w:lineRule="auto"/>
      </w:pPr>
      <w:r>
        <w:t xml:space="preserve">Arnošt Inocenc Bláha </w:t>
      </w:r>
    </w:p>
    <w:p w:rsidR="00773F69" w:rsidRDefault="00773F69" w:rsidP="00B47215">
      <w:pPr>
        <w:spacing w:after="0" w:line="240" w:lineRule="auto"/>
      </w:pPr>
      <w:r>
        <w:t xml:space="preserve">- sociologické výzkumy </w:t>
      </w:r>
    </w:p>
    <w:p w:rsidR="00773F69" w:rsidRDefault="00773F69" w:rsidP="00B47215">
      <w:pPr>
        <w:spacing w:after="0" w:line="240" w:lineRule="auto"/>
      </w:pPr>
      <w:r>
        <w:t xml:space="preserve">- kritika rodiny, která neplní své funkce </w:t>
      </w:r>
    </w:p>
    <w:p w:rsidR="00773F69" w:rsidRDefault="00773F69" w:rsidP="00B47215">
      <w:pPr>
        <w:spacing w:after="0" w:line="240" w:lineRule="auto"/>
      </w:pPr>
      <w:r w:rsidRPr="009B0677">
        <w:rPr>
          <w:i/>
        </w:rPr>
        <w:t>Po roce 1948</w:t>
      </w:r>
      <w:r>
        <w:t xml:space="preserve"> – sociologie prohlášena za buržoazní pavědu. </w:t>
      </w:r>
    </w:p>
    <w:p w:rsidR="00773F69" w:rsidRDefault="00773F69" w:rsidP="00B47215">
      <w:pPr>
        <w:spacing w:after="0" w:line="240" w:lineRule="auto"/>
      </w:pPr>
      <w:r w:rsidRPr="009B0677">
        <w:rPr>
          <w:i/>
        </w:rPr>
        <w:t>Po roce 1968</w:t>
      </w:r>
      <w:r>
        <w:t xml:space="preserve"> – (okupace vojsky Varšavské smlouvy) = další omezení </w:t>
      </w:r>
    </w:p>
    <w:p w:rsidR="00773F69" w:rsidRDefault="00773F69" w:rsidP="00B47215">
      <w:pPr>
        <w:spacing w:after="0" w:line="240" w:lineRule="auto"/>
      </w:pPr>
      <w:r w:rsidRPr="009B0677">
        <w:rPr>
          <w:i/>
        </w:rPr>
        <w:t>Další rozvoj až po roce 1989</w:t>
      </w:r>
      <w:r>
        <w:t xml:space="preserve"> (Sametová revoluce) </w:t>
      </w:r>
    </w:p>
    <w:p w:rsidR="00B47215" w:rsidRDefault="00B47215" w:rsidP="00B47215">
      <w:pPr>
        <w:spacing w:after="0" w:line="240" w:lineRule="auto"/>
        <w:rPr>
          <w:b/>
          <w:u w:val="single"/>
        </w:rPr>
      </w:pPr>
    </w:p>
    <w:p w:rsidR="00B47215" w:rsidRDefault="00B47215" w:rsidP="00B47215">
      <w:pPr>
        <w:spacing w:after="0" w:line="240" w:lineRule="auto"/>
        <w:rPr>
          <w:b/>
          <w:u w:val="single"/>
        </w:rPr>
      </w:pPr>
    </w:p>
    <w:p w:rsidR="00B47215" w:rsidRDefault="00B47215" w:rsidP="00B47215">
      <w:pPr>
        <w:spacing w:after="0" w:line="240" w:lineRule="auto"/>
        <w:rPr>
          <w:b/>
          <w:u w:val="single"/>
        </w:rPr>
      </w:pPr>
    </w:p>
    <w:p w:rsidR="00B47215" w:rsidRDefault="00B47215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9E2D81" w:rsidRDefault="009E2D81" w:rsidP="00B47215">
      <w:pPr>
        <w:spacing w:after="0" w:line="240" w:lineRule="auto"/>
        <w:rPr>
          <w:b/>
          <w:u w:val="single"/>
        </w:rPr>
      </w:pPr>
    </w:p>
    <w:p w:rsidR="00587209" w:rsidRDefault="00587209" w:rsidP="00B47215">
      <w:pPr>
        <w:spacing w:after="0" w:line="240" w:lineRule="auto"/>
        <w:rPr>
          <w:b/>
          <w:u w:val="single"/>
        </w:rPr>
      </w:pPr>
    </w:p>
    <w:p w:rsidR="00587209" w:rsidRPr="0036436F" w:rsidRDefault="00587209" w:rsidP="00587209">
      <w:pPr>
        <w:spacing w:after="0"/>
        <w:rPr>
          <w:rFonts w:cstheme="minorHAnsi"/>
          <w:b/>
          <w:bCs/>
          <w:u w:val="single"/>
        </w:rPr>
      </w:pPr>
      <w:r w:rsidRPr="0036436F">
        <w:rPr>
          <w:rFonts w:cstheme="minorHAnsi"/>
          <w:b/>
          <w:bCs/>
          <w:u w:val="single"/>
        </w:rPr>
        <w:lastRenderedPageBreak/>
        <w:t xml:space="preserve">Metody sociální psychologie. 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>Výzkumná metoda je nástroj systematického poznávání.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  <w:b/>
        </w:rPr>
      </w:pPr>
      <w:r w:rsidRPr="0036436F">
        <w:rPr>
          <w:rFonts w:cstheme="minorHAnsi"/>
          <w:b/>
        </w:rPr>
        <w:t xml:space="preserve">metody pozorování  - základní způsob </w:t>
      </w:r>
    </w:p>
    <w:p w:rsidR="00587209" w:rsidRPr="0036436F" w:rsidRDefault="00587209" w:rsidP="00587209">
      <w:pPr>
        <w:spacing w:after="0"/>
        <w:rPr>
          <w:rFonts w:cstheme="minorHAnsi"/>
        </w:rPr>
      </w:pPr>
      <w:r>
        <w:rPr>
          <w:rFonts w:cstheme="minorHAnsi"/>
        </w:rPr>
        <w:t xml:space="preserve">        - přirozené – volné (</w:t>
      </w:r>
      <w:r w:rsidRPr="0036436F">
        <w:rPr>
          <w:rFonts w:cstheme="minorHAnsi"/>
        </w:rPr>
        <w:t>není předem dán předmět zkoumání)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6436F">
        <w:rPr>
          <w:rFonts w:cstheme="minorHAnsi"/>
        </w:rPr>
        <w:t>- navozené – řízené</w:t>
      </w:r>
    </w:p>
    <w:p w:rsidR="00587209" w:rsidRPr="0036436F" w:rsidRDefault="00587209" w:rsidP="00587209">
      <w:pPr>
        <w:spacing w:after="0"/>
        <w:ind w:firstLine="708"/>
        <w:rPr>
          <w:rFonts w:cstheme="minorHAnsi"/>
        </w:rPr>
      </w:pPr>
      <w:r w:rsidRPr="0036436F">
        <w:rPr>
          <w:rFonts w:cstheme="minorHAnsi"/>
        </w:rPr>
        <w:t>- celostní nebo speciální</w:t>
      </w:r>
    </w:p>
    <w:p w:rsidR="00587209" w:rsidRPr="0036436F" w:rsidRDefault="00587209" w:rsidP="00587209">
      <w:pPr>
        <w:spacing w:after="0"/>
        <w:ind w:firstLine="708"/>
        <w:rPr>
          <w:rFonts w:cstheme="minorHAnsi"/>
        </w:rPr>
      </w:pPr>
      <w:r w:rsidRPr="0036436F">
        <w:rPr>
          <w:rFonts w:cstheme="minorHAnsi"/>
        </w:rPr>
        <w:t>- se zaměřením na jednotlivce nebo celou skupinu</w:t>
      </w:r>
    </w:p>
    <w:p w:rsidR="00587209" w:rsidRPr="0036436F" w:rsidRDefault="00587209" w:rsidP="00587209">
      <w:pPr>
        <w:spacing w:after="0"/>
        <w:ind w:firstLine="708"/>
        <w:rPr>
          <w:rFonts w:cstheme="minorHAnsi"/>
        </w:rPr>
      </w:pPr>
      <w:r w:rsidRPr="0036436F">
        <w:rPr>
          <w:rFonts w:cstheme="minorHAnsi"/>
        </w:rPr>
        <w:t xml:space="preserve">- krátkodobé a dlouhodobé pozorování, nepozorované pozorování, 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  <w:b/>
        </w:rPr>
      </w:pPr>
      <w:r w:rsidRPr="0036436F">
        <w:rPr>
          <w:rFonts w:cstheme="minorHAnsi"/>
          <w:b/>
        </w:rPr>
        <w:t xml:space="preserve">metody explorační 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>- rozhovor, interview, dotazníkové metody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- sociální anamnéza 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>- psychologické testy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  <w:b/>
        </w:rPr>
      </w:pPr>
      <w:r w:rsidRPr="0036436F">
        <w:rPr>
          <w:rFonts w:cstheme="minorHAnsi"/>
          <w:b/>
        </w:rPr>
        <w:t>metoda měření postojů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             - metoda sémantického diferenciálu; škála bipolárních adjektiv  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36436F">
        <w:rPr>
          <w:rFonts w:cstheme="minorHAnsi"/>
          <w:b/>
        </w:rPr>
        <w:t>metoda – experiment –</w:t>
      </w:r>
      <w:r w:rsidRPr="0036436F">
        <w:rPr>
          <w:rFonts w:cstheme="minorHAnsi"/>
        </w:rPr>
        <w:t xml:space="preserve"> záměrně navozený děj nebo také  způsob a prostředek poznání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              a současně metoda poznání; předpokladem je nějaká teorie nebo zákon a   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              experimentovat lze buď v reálných podmínkách</w:t>
      </w:r>
      <w:r>
        <w:rPr>
          <w:rFonts w:cstheme="minorHAnsi"/>
        </w:rPr>
        <w:t>,</w:t>
      </w:r>
      <w:r w:rsidRPr="0036436F">
        <w:rPr>
          <w:rFonts w:cstheme="minorHAnsi"/>
        </w:rPr>
        <w:t xml:space="preserve">  nebo v laboratořích             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36436F">
        <w:rPr>
          <w:rFonts w:cstheme="minorHAnsi"/>
          <w:b/>
        </w:rPr>
        <w:t xml:space="preserve"> sociometrické metody</w:t>
      </w:r>
      <w:r>
        <w:rPr>
          <w:rFonts w:cstheme="minorHAnsi"/>
          <w:b/>
        </w:rPr>
        <w:t xml:space="preserve"> </w:t>
      </w:r>
      <w:r w:rsidRPr="0036436F">
        <w:rPr>
          <w:rFonts w:cstheme="minorHAnsi"/>
        </w:rPr>
        <w:t>– zkoumají např. emocionální strukturu nějaké</w:t>
      </w:r>
    </w:p>
    <w:p w:rsidR="00587209" w:rsidRPr="0036436F" w:rsidRDefault="00587209" w:rsidP="00587209">
      <w:pPr>
        <w:spacing w:after="0"/>
        <w:rPr>
          <w:rFonts w:cstheme="minorHAnsi"/>
        </w:rPr>
      </w:pPr>
      <w:r w:rsidRPr="0036436F">
        <w:rPr>
          <w:rFonts w:cstheme="minorHAnsi"/>
        </w:rPr>
        <w:t xml:space="preserve">          skupiny a umožňují vhled do  oblasti skupinové struktury  a dynamiky skupiny</w:t>
      </w:r>
    </w:p>
    <w:p w:rsidR="00587209" w:rsidRPr="0036436F" w:rsidRDefault="00587209" w:rsidP="00587209">
      <w:pPr>
        <w:pStyle w:val="Odstavecseseznamem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36436F">
        <w:rPr>
          <w:rFonts w:cstheme="minorHAnsi"/>
          <w:b/>
        </w:rPr>
        <w:t>metody odvozené</w:t>
      </w:r>
      <w:r w:rsidRPr="0036436F">
        <w:rPr>
          <w:rFonts w:cstheme="minorHAnsi"/>
        </w:rPr>
        <w:t xml:space="preserve"> – techniky hraní role</w:t>
      </w:r>
    </w:p>
    <w:p w:rsidR="00587209" w:rsidRDefault="00587209" w:rsidP="00587209">
      <w:pPr>
        <w:spacing w:after="0"/>
        <w:rPr>
          <w:rFonts w:cstheme="minorHAnsi"/>
        </w:rPr>
      </w:pPr>
    </w:p>
    <w:p w:rsidR="00587209" w:rsidRDefault="00587209" w:rsidP="00587209">
      <w:pPr>
        <w:spacing w:after="0" w:line="240" w:lineRule="auto"/>
      </w:pPr>
    </w:p>
    <w:p w:rsidR="00587209" w:rsidRPr="009E2D81" w:rsidRDefault="00587209" w:rsidP="00587209">
      <w:pPr>
        <w:spacing w:after="0" w:line="240" w:lineRule="auto"/>
        <w:rPr>
          <w:b/>
          <w:sz w:val="28"/>
          <w:u w:val="single"/>
        </w:rPr>
      </w:pPr>
      <w:r w:rsidRPr="009E2D81">
        <w:rPr>
          <w:b/>
          <w:sz w:val="28"/>
          <w:u w:val="single"/>
        </w:rPr>
        <w:t xml:space="preserve">SOCIÁLNÍ KOMUNIKACE </w:t>
      </w:r>
    </w:p>
    <w:p w:rsidR="00587209" w:rsidRDefault="00587209" w:rsidP="00587209">
      <w:pPr>
        <w:spacing w:after="0" w:line="240" w:lineRule="auto"/>
      </w:pPr>
      <w:r>
        <w:t xml:space="preserve">- je proces, v jehož rámci se sdělují, či vyměňují informace </w:t>
      </w:r>
    </w:p>
    <w:p w:rsidR="00587209" w:rsidRDefault="00587209" w:rsidP="00587209">
      <w:pPr>
        <w:spacing w:after="0" w:line="240" w:lineRule="auto"/>
      </w:pPr>
      <w:r>
        <w:t xml:space="preserve">- jedná se o typ sociální interakce </w:t>
      </w:r>
    </w:p>
    <w:p w:rsidR="00587209" w:rsidRDefault="00587209" w:rsidP="00587209">
      <w:pPr>
        <w:spacing w:after="0" w:line="240" w:lineRule="auto"/>
      </w:pPr>
      <w:r>
        <w:t xml:space="preserve">- dělí se </w:t>
      </w:r>
      <w:proofErr w:type="gramStart"/>
      <w:r>
        <w:t>na</w:t>
      </w:r>
      <w:proofErr w:type="gramEnd"/>
      <w:r>
        <w:t xml:space="preserve">: </w:t>
      </w:r>
    </w:p>
    <w:p w:rsidR="00587209" w:rsidRDefault="00587209" w:rsidP="00587209">
      <w:pPr>
        <w:spacing w:after="0" w:line="240" w:lineRule="auto"/>
      </w:pPr>
      <w:r>
        <w:t xml:space="preserve">- a) verbální – pomocí slov </w:t>
      </w:r>
    </w:p>
    <w:p w:rsidR="00587209" w:rsidRDefault="00587209" w:rsidP="00587209">
      <w:pPr>
        <w:spacing w:after="0" w:line="240" w:lineRule="auto"/>
      </w:pPr>
      <w:r>
        <w:t>- b) neverbální – mimoslovní komunikace (zde patří gesta, mimika, tón hlasu, pozice těla…</w:t>
      </w:r>
      <w:proofErr w:type="spellStart"/>
      <w:r>
        <w:t>atd</w:t>
      </w:r>
      <w:proofErr w:type="spellEnd"/>
      <w:r>
        <w:t xml:space="preserve">) </w:t>
      </w:r>
    </w:p>
    <w:p w:rsidR="00B65A39" w:rsidRDefault="00B65A3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- dále rozeznáváme 3 základní formy komunikace: </w:t>
      </w:r>
    </w:p>
    <w:p w:rsidR="00587209" w:rsidRDefault="00587209" w:rsidP="00587209">
      <w:pPr>
        <w:spacing w:after="0" w:line="240" w:lineRule="auto"/>
      </w:pPr>
      <w:r>
        <w:t xml:space="preserve">- a) primitivní (Face2Face)- zdrojem informací je pouze lidská paměť </w:t>
      </w:r>
    </w:p>
    <w:p w:rsidR="00587209" w:rsidRDefault="00587209" w:rsidP="00587209">
      <w:pPr>
        <w:spacing w:after="0" w:line="240" w:lineRule="auto"/>
      </w:pPr>
      <w:r>
        <w:t xml:space="preserve">- b) tradiční (psané texty) - zdrojem informací jsou psané knihy </w:t>
      </w:r>
    </w:p>
    <w:p w:rsidR="00587209" w:rsidRDefault="00587209" w:rsidP="00587209">
      <w:pPr>
        <w:spacing w:after="0" w:line="240" w:lineRule="auto"/>
      </w:pPr>
      <w:r>
        <w:t xml:space="preserve">- c) moderní (masová komunikace) – zdrojem informací jsou sdělovací prostředky </w:t>
      </w:r>
    </w:p>
    <w:p w:rsidR="00587209" w:rsidRDefault="00587209" w:rsidP="00587209">
      <w:pPr>
        <w:spacing w:after="0" w:line="240" w:lineRule="auto"/>
      </w:pPr>
      <w:r>
        <w:t xml:space="preserve">- </w:t>
      </w:r>
    </w:p>
    <w:p w:rsidR="00587209" w:rsidRDefault="00587209" w:rsidP="00587209">
      <w:pPr>
        <w:spacing w:after="0" w:line="240" w:lineRule="auto"/>
      </w:pPr>
      <w:r>
        <w:t xml:space="preserve">lze vydělit 5 epoch, neboli období rozvoje komunikace, to jsou: </w:t>
      </w:r>
    </w:p>
    <w:p w:rsidR="00587209" w:rsidRDefault="00587209" w:rsidP="00587209">
      <w:pPr>
        <w:spacing w:after="0" w:line="240" w:lineRule="auto"/>
      </w:pPr>
      <w:r>
        <w:t xml:space="preserve">- a) znamení a signály </w:t>
      </w:r>
    </w:p>
    <w:p w:rsidR="00587209" w:rsidRDefault="00587209" w:rsidP="00587209">
      <w:pPr>
        <w:spacing w:after="0" w:line="240" w:lineRule="auto"/>
      </w:pPr>
      <w:r>
        <w:t xml:space="preserve">- b) mluvení </w:t>
      </w:r>
    </w:p>
    <w:p w:rsidR="00587209" w:rsidRDefault="00587209" w:rsidP="00587209">
      <w:pPr>
        <w:spacing w:after="0" w:line="240" w:lineRule="auto"/>
      </w:pPr>
      <w:r>
        <w:t xml:space="preserve">- c) psaní </w:t>
      </w:r>
    </w:p>
    <w:p w:rsidR="00587209" w:rsidRDefault="00587209" w:rsidP="00587209">
      <w:pPr>
        <w:spacing w:after="0" w:line="240" w:lineRule="auto"/>
      </w:pPr>
      <w:r>
        <w:t xml:space="preserve">- d) tisk </w:t>
      </w:r>
    </w:p>
    <w:p w:rsidR="00587209" w:rsidRDefault="00587209" w:rsidP="00587209">
      <w:pPr>
        <w:spacing w:after="0" w:line="240" w:lineRule="auto"/>
      </w:pPr>
      <w:r>
        <w:t xml:space="preserve">- e) masová komunikace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MASOVÁ KOMUNIKACE </w:t>
      </w:r>
    </w:p>
    <w:p w:rsidR="00587209" w:rsidRDefault="00587209" w:rsidP="00587209">
      <w:pPr>
        <w:spacing w:after="0" w:line="240" w:lineRule="auto"/>
      </w:pPr>
      <w:r>
        <w:t xml:space="preserve">- na rozdíl od komunikace přímé má masová komunikace tyto znaky: </w:t>
      </w:r>
    </w:p>
    <w:p w:rsidR="00587209" w:rsidRDefault="00587209" w:rsidP="00587209">
      <w:pPr>
        <w:spacing w:after="0" w:line="240" w:lineRule="auto"/>
      </w:pPr>
      <w:r>
        <w:t xml:space="preserve">- 1. jednosměrná – bez zpětné vazby </w:t>
      </w:r>
    </w:p>
    <w:p w:rsidR="00587209" w:rsidRDefault="00587209" w:rsidP="00587209">
      <w:pPr>
        <w:spacing w:after="0" w:line="240" w:lineRule="auto"/>
      </w:pPr>
      <w:r>
        <w:t xml:space="preserve">- 2. příjemce je anonymní </w:t>
      </w:r>
    </w:p>
    <w:p w:rsidR="00587209" w:rsidRDefault="00587209" w:rsidP="00587209">
      <w:pPr>
        <w:spacing w:after="0" w:line="240" w:lineRule="auto"/>
      </w:pPr>
      <w:r>
        <w:t>- 3. skupina příjemců je různorodá – matka, otec,</w:t>
      </w:r>
      <w:r w:rsidR="00B65A39">
        <w:t xml:space="preserve"> </w:t>
      </w:r>
      <w:r>
        <w:t>děti,</w:t>
      </w:r>
      <w:r w:rsidR="00B65A39">
        <w:t xml:space="preserve"> </w:t>
      </w:r>
      <w:r>
        <w:t>babička,</w:t>
      </w:r>
      <w:r w:rsidR="00B65A39">
        <w:t xml:space="preserve"> </w:t>
      </w:r>
      <w:r>
        <w:t xml:space="preserve">dědeček </w:t>
      </w:r>
    </w:p>
    <w:p w:rsidR="00587209" w:rsidRDefault="00587209" w:rsidP="00587209">
      <w:pPr>
        <w:spacing w:after="0" w:line="240" w:lineRule="auto"/>
      </w:pPr>
      <w:r>
        <w:t xml:space="preserve">- Masmédia neboli sdělovací prostředky slouží k předávání informací najednou velkým skupinám </w:t>
      </w:r>
    </w:p>
    <w:p w:rsidR="00587209" w:rsidRDefault="00587209" w:rsidP="00587209">
      <w:pPr>
        <w:spacing w:after="0" w:line="240" w:lineRule="auto"/>
      </w:pPr>
      <w:r>
        <w:t xml:space="preserve">lidí (k masové komunikaci), patří k nim samozřejmě noviny, rozhlas, televize, internet </w:t>
      </w:r>
    </w:p>
    <w:p w:rsidR="00587209" w:rsidRDefault="00587209" w:rsidP="00587209">
      <w:pPr>
        <w:spacing w:after="0" w:line="240" w:lineRule="auto"/>
      </w:pPr>
      <w:r>
        <w:t xml:space="preserve">- počátek masové komunikace je spojen se vznikem novin na počátku 19. století a s rozšířením filmů a televize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- hlavní funkce masmédií: </w:t>
      </w:r>
    </w:p>
    <w:p w:rsidR="00587209" w:rsidRDefault="00587209" w:rsidP="00587209">
      <w:pPr>
        <w:spacing w:after="0" w:line="240" w:lineRule="auto"/>
      </w:pPr>
      <w:r>
        <w:t xml:space="preserve">- 1. orientační a informační – jsou zdrojem informací ale i dezinformací, určují priority, o kterých se informuje </w:t>
      </w:r>
    </w:p>
    <w:p w:rsidR="00587209" w:rsidRDefault="00587209" w:rsidP="00587209">
      <w:pPr>
        <w:spacing w:after="0" w:line="240" w:lineRule="auto"/>
      </w:pPr>
      <w:r>
        <w:t xml:space="preserve">- 2. interpretační – formují veřejné mínění, ale i s ním manipulují, nutí lidi chápat informace určitým způsobem </w:t>
      </w:r>
    </w:p>
    <w:p w:rsidR="00587209" w:rsidRDefault="00587209" w:rsidP="00587209">
      <w:pPr>
        <w:spacing w:after="0" w:line="240" w:lineRule="auto"/>
      </w:pPr>
      <w:r>
        <w:t xml:space="preserve">- 3. veřejná kontrola moci pomocí médií – zejména v totalitních systémech slouží k formování politických postojů lidí </w:t>
      </w:r>
    </w:p>
    <w:p w:rsidR="00587209" w:rsidRDefault="00587209" w:rsidP="00587209">
      <w:pPr>
        <w:spacing w:after="0" w:line="240" w:lineRule="auto"/>
      </w:pPr>
      <w:r>
        <w:t xml:space="preserve">- 4. socializační – předávají informace další generacím, ale výběrem toho, co reprodukují, negativně ovlivňují kulturu </w:t>
      </w:r>
    </w:p>
    <w:p w:rsidR="00587209" w:rsidRDefault="00587209" w:rsidP="00587209">
      <w:pPr>
        <w:spacing w:after="0" w:line="240" w:lineRule="auto"/>
      </w:pPr>
      <w:r>
        <w:lastRenderedPageBreak/>
        <w:t xml:space="preserve">- 5. zábavní a oddechová – nabízejí lidem zábavu, ale kultura se v nich stává předmětem komerce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- masmédia snižují vkus veřejnosti, zvyšují hladinu kriminality, přispívají k morálnímu rozkladu a potlačují tvořivost </w:t>
      </w:r>
    </w:p>
    <w:p w:rsidR="00587209" w:rsidRDefault="00587209" w:rsidP="00587209">
      <w:pPr>
        <w:spacing w:after="0" w:line="240" w:lineRule="auto"/>
      </w:pPr>
      <w:r>
        <w:t xml:space="preserve">- z druhé strany masmédia plní roli ochránce svobody projevu, odhalování korupce nebo poskytování kultury milionu lidí. Mají mimořádné postavení v politice. </w:t>
      </w:r>
    </w:p>
    <w:p w:rsidR="00587209" w:rsidRDefault="00587209" w:rsidP="00587209">
      <w:pPr>
        <w:spacing w:after="0" w:line="240" w:lineRule="auto"/>
      </w:pPr>
    </w:p>
    <w:p w:rsidR="00587209" w:rsidRPr="00820528" w:rsidRDefault="00820528" w:rsidP="00587209">
      <w:pPr>
        <w:spacing w:after="0" w:line="240" w:lineRule="auto"/>
        <w:rPr>
          <w:sz w:val="24"/>
        </w:rPr>
      </w:pPr>
      <w:r w:rsidRPr="00820528">
        <w:rPr>
          <w:sz w:val="24"/>
        </w:rPr>
        <w:t>KOMUNIKACE – obecně –</w:t>
      </w:r>
      <w:r>
        <w:rPr>
          <w:sz w:val="24"/>
        </w:rPr>
        <w:t xml:space="preserve"> viz</w:t>
      </w:r>
      <w:r w:rsidRPr="00820528">
        <w:rPr>
          <w:sz w:val="24"/>
        </w:rPr>
        <w:t xml:space="preserve"> další materiály</w:t>
      </w:r>
    </w:p>
    <w:p w:rsidR="00587209" w:rsidRDefault="00587209" w:rsidP="00587209">
      <w:pPr>
        <w:spacing w:after="0" w:line="240" w:lineRule="auto"/>
        <w:rPr>
          <w:b/>
          <w:sz w:val="32"/>
          <w:u w:val="single"/>
        </w:rPr>
      </w:pPr>
    </w:p>
    <w:p w:rsidR="00587209" w:rsidRPr="009E2D81" w:rsidRDefault="00587209" w:rsidP="00587209">
      <w:pPr>
        <w:spacing w:after="0" w:line="240" w:lineRule="auto"/>
        <w:rPr>
          <w:b/>
          <w:sz w:val="32"/>
          <w:u w:val="single"/>
        </w:rPr>
      </w:pPr>
      <w:r w:rsidRPr="009E2D81">
        <w:rPr>
          <w:b/>
          <w:sz w:val="32"/>
          <w:u w:val="single"/>
        </w:rPr>
        <w:t xml:space="preserve">SOCIÁLNÍ KONFLIKT A ŘEŠENÍ PROBLÉMŮ </w:t>
      </w:r>
    </w:p>
    <w:p w:rsidR="00587209" w:rsidRDefault="00587209" w:rsidP="00587209">
      <w:pPr>
        <w:spacing w:after="0" w:line="240" w:lineRule="auto"/>
      </w:pPr>
      <w:r>
        <w:t xml:space="preserve">- konflikt je střetnutí protichůdných sil na cestě k cíli </w:t>
      </w:r>
    </w:p>
    <w:p w:rsidR="00587209" w:rsidRDefault="00587209" w:rsidP="00587209">
      <w:pPr>
        <w:spacing w:after="0" w:line="240" w:lineRule="auto"/>
      </w:pPr>
      <w:r>
        <w:t>- jako konfliktní vnímáme situaci,</w:t>
      </w:r>
      <w:r>
        <w:t xml:space="preserve"> v ní</w:t>
      </w:r>
      <w:r>
        <w:t xml:space="preserve">ž je nutné vybrat z určitých variant jednu konkrétní </w:t>
      </w:r>
    </w:p>
    <w:p w:rsidR="00587209" w:rsidRDefault="00587209" w:rsidP="00587209">
      <w:pPr>
        <w:spacing w:after="0" w:line="240" w:lineRule="auto"/>
      </w:pPr>
      <w:r>
        <w:t xml:space="preserve">- do konfliktu se dostávají potřeby, zájmy, cíle, názory a hodnoty </w:t>
      </w:r>
    </w:p>
    <w:p w:rsidR="00587209" w:rsidRDefault="00587209" w:rsidP="00587209">
      <w:pPr>
        <w:spacing w:after="0" w:line="240" w:lineRule="auto"/>
      </w:pPr>
      <w:r>
        <w:t xml:space="preserve">- pocity při konfliktu jsou: rozčilení, napětí, strach, lítost, pocit viny, pocit křivdy, bezmoc, zlost, agrese (souvisí s temperamentem). </w:t>
      </w:r>
    </w:p>
    <w:p w:rsidR="00587209" w:rsidRDefault="00587209" w:rsidP="00587209">
      <w:pPr>
        <w:spacing w:after="0" w:line="240" w:lineRule="auto"/>
      </w:pPr>
      <w:r>
        <w:t xml:space="preserve">- konflikt je přirozenou součástí života a jde o to jak se ho naučit využívat a pracovat tak na individuálním rozvoji jedince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- konflikt se dělí </w:t>
      </w:r>
      <w:proofErr w:type="gramStart"/>
      <w:r>
        <w:t>na</w:t>
      </w:r>
      <w:proofErr w:type="gramEnd"/>
      <w:r>
        <w:t xml:space="preserve">: </w:t>
      </w:r>
    </w:p>
    <w:p w:rsidR="00587209" w:rsidRDefault="00587209" w:rsidP="00587209">
      <w:pPr>
        <w:spacing w:after="0" w:line="240" w:lineRule="auto"/>
      </w:pPr>
      <w:r>
        <w:t xml:space="preserve">- a) intrapersonální </w:t>
      </w:r>
    </w:p>
    <w:p w:rsidR="00B65A39" w:rsidRDefault="00B65A39" w:rsidP="00B65A39">
      <w:pPr>
        <w:spacing w:after="0" w:line="240" w:lineRule="auto"/>
      </w:pPr>
      <w:r>
        <w:t xml:space="preserve"> - </w:t>
      </w:r>
      <w:r>
        <w:t xml:space="preserve">odehrává se v rámci zkušeností jedince, mezi jeho motivy, názory a pocity. Dělí se: </w:t>
      </w:r>
    </w:p>
    <w:p w:rsidR="00B65A39" w:rsidRDefault="00B65A39" w:rsidP="00B65A39">
      <w:pPr>
        <w:spacing w:after="0" w:line="240" w:lineRule="auto"/>
      </w:pPr>
      <w:r>
        <w:t xml:space="preserve">1. Konflikt dvou kladných sil </w:t>
      </w:r>
    </w:p>
    <w:p w:rsidR="00B65A39" w:rsidRDefault="00B65A39" w:rsidP="00B65A39">
      <w:pPr>
        <w:spacing w:after="0" w:line="240" w:lineRule="auto"/>
      </w:pPr>
      <w:r>
        <w:t xml:space="preserve">2. Konflikt dvou záporných sil </w:t>
      </w:r>
    </w:p>
    <w:p w:rsidR="00B65A39" w:rsidRDefault="00B65A39" w:rsidP="00B65A39">
      <w:pPr>
        <w:spacing w:after="0" w:line="240" w:lineRule="auto"/>
      </w:pPr>
      <w:r>
        <w:t xml:space="preserve">3. Konflikt mezi zápornou a kladnou silou </w:t>
      </w:r>
    </w:p>
    <w:p w:rsidR="00B65A39" w:rsidRDefault="00B65A3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- b) interpersonální </w:t>
      </w:r>
    </w:p>
    <w:p w:rsidR="00587209" w:rsidRDefault="00B65A39" w:rsidP="00587209">
      <w:pPr>
        <w:spacing w:after="0" w:line="240" w:lineRule="auto"/>
      </w:pPr>
      <w:r>
        <w:t xml:space="preserve">- </w:t>
      </w:r>
      <w:r w:rsidR="00587209">
        <w:t>konflikt</w:t>
      </w:r>
      <w:r>
        <w:t>,</w:t>
      </w:r>
      <w:r w:rsidR="00587209">
        <w:t xml:space="preserve"> který se týká alespoň dvou jedinců, obsahuje prvky racionální (obsahové,</w:t>
      </w:r>
      <w:r w:rsidR="00587209">
        <w:t xml:space="preserve"> </w:t>
      </w:r>
      <w:r w:rsidR="00587209">
        <w:t xml:space="preserve">věcné) a prvky </w:t>
      </w:r>
    </w:p>
    <w:p w:rsidR="00587209" w:rsidRDefault="00587209" w:rsidP="00587209">
      <w:pPr>
        <w:spacing w:after="0" w:line="240" w:lineRule="auto"/>
      </w:pPr>
      <w:r>
        <w:t xml:space="preserve">iracionální, neboli emocionální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 xml:space="preserve">Optimální zvládnutí konfliktu spočívá v: </w:t>
      </w:r>
    </w:p>
    <w:p w:rsidR="00587209" w:rsidRDefault="00587209" w:rsidP="00587209">
      <w:pPr>
        <w:spacing w:after="0" w:line="240" w:lineRule="auto"/>
      </w:pPr>
      <w:r>
        <w:t xml:space="preserve">a) hledání různých možností </w:t>
      </w:r>
    </w:p>
    <w:p w:rsidR="00587209" w:rsidRDefault="00587209" w:rsidP="00587209">
      <w:pPr>
        <w:spacing w:after="0" w:line="240" w:lineRule="auto"/>
      </w:pPr>
      <w:r>
        <w:t xml:space="preserve">b) postupné řešení problémů </w:t>
      </w:r>
    </w:p>
    <w:p w:rsidR="00587209" w:rsidRDefault="00587209" w:rsidP="00587209">
      <w:pPr>
        <w:spacing w:after="0" w:line="240" w:lineRule="auto"/>
      </w:pPr>
      <w:r>
        <w:t xml:space="preserve">c) ve výběru vhodného řešení </w:t>
      </w:r>
    </w:p>
    <w:p w:rsidR="00587209" w:rsidRDefault="00587209" w:rsidP="00587209">
      <w:pPr>
        <w:spacing w:after="0" w:line="240" w:lineRule="auto"/>
      </w:pPr>
      <w:r>
        <w:t xml:space="preserve">d) v zisku všech účastníků konfliktu </w:t>
      </w:r>
    </w:p>
    <w:p w:rsidR="00587209" w:rsidRDefault="00587209" w:rsidP="00587209">
      <w:pPr>
        <w:spacing w:after="0" w:line="240" w:lineRule="auto"/>
      </w:pPr>
      <w:r>
        <w:t xml:space="preserve">e) musí být uskutečnitelné </w:t>
      </w:r>
    </w:p>
    <w:p w:rsidR="00587209" w:rsidRDefault="00587209" w:rsidP="00587209">
      <w:pPr>
        <w:spacing w:after="0" w:line="240" w:lineRule="auto"/>
      </w:pPr>
      <w:r>
        <w:t xml:space="preserve">f) společné řešení </w:t>
      </w:r>
    </w:p>
    <w:p w:rsidR="00587209" w:rsidRDefault="00587209" w:rsidP="00587209">
      <w:pPr>
        <w:spacing w:after="0" w:line="240" w:lineRule="auto"/>
      </w:pPr>
      <w:r>
        <w:t xml:space="preserve">g) musí předcházet objevení, vzniku konfliktů </w:t>
      </w:r>
    </w:p>
    <w:p w:rsidR="00587209" w:rsidRDefault="00587209" w:rsidP="00587209">
      <w:pPr>
        <w:spacing w:after="0" w:line="240" w:lineRule="auto"/>
      </w:pPr>
      <w:r>
        <w:t xml:space="preserve">h) musí předvídat důsledky navržených řešení </w:t>
      </w:r>
    </w:p>
    <w:p w:rsidR="00587209" w:rsidRDefault="00587209" w:rsidP="00587209">
      <w:pPr>
        <w:spacing w:after="0" w:line="240" w:lineRule="auto"/>
      </w:pPr>
    </w:p>
    <w:p w:rsidR="00587209" w:rsidRDefault="00587209" w:rsidP="00587209">
      <w:pPr>
        <w:spacing w:after="0" w:line="240" w:lineRule="auto"/>
      </w:pPr>
      <w:r>
        <w:t>ASERTIVNÍ KOMUNIKACE</w:t>
      </w:r>
    </w:p>
    <w:p w:rsidR="00587209" w:rsidRDefault="00820528" w:rsidP="00885296">
      <w:pPr>
        <w:pStyle w:val="Odstavecseseznamem"/>
        <w:numPr>
          <w:ilvl w:val="0"/>
          <w:numId w:val="3"/>
        </w:numPr>
        <w:spacing w:after="0" w:line="240" w:lineRule="auto"/>
      </w:pPr>
      <w:r>
        <w:t>viz</w:t>
      </w:r>
      <w:bookmarkStart w:id="0" w:name="_GoBack"/>
      <w:bookmarkEnd w:id="0"/>
      <w:r w:rsidR="00885296">
        <w:t xml:space="preserve"> další materiály</w:t>
      </w:r>
    </w:p>
    <w:p w:rsidR="00885296" w:rsidRDefault="00885296" w:rsidP="00885296">
      <w:pPr>
        <w:spacing w:after="0" w:line="240" w:lineRule="auto"/>
      </w:pPr>
    </w:p>
    <w:p w:rsidR="00885296" w:rsidRDefault="00885296" w:rsidP="00885296">
      <w:pPr>
        <w:spacing w:after="0" w:line="240" w:lineRule="auto"/>
      </w:pPr>
    </w:p>
    <w:p w:rsidR="00587209" w:rsidRPr="00885296" w:rsidRDefault="00587209" w:rsidP="00587209">
      <w:pPr>
        <w:spacing w:after="0" w:line="240" w:lineRule="auto"/>
        <w:rPr>
          <w:u w:val="single"/>
        </w:rPr>
      </w:pPr>
      <w:r w:rsidRPr="00885296">
        <w:rPr>
          <w:u w:val="single"/>
        </w:rPr>
        <w:t xml:space="preserve">Problémy české společnosti z hlediska sociologie </w:t>
      </w:r>
    </w:p>
    <w:p w:rsidR="00587209" w:rsidRDefault="00587209" w:rsidP="00587209">
      <w:pPr>
        <w:spacing w:after="0" w:line="240" w:lineRule="auto"/>
      </w:pPr>
      <w:r>
        <w:t xml:space="preserve">- Snižující se porodnost a sňatečnost </w:t>
      </w:r>
    </w:p>
    <w:p w:rsidR="00587209" w:rsidRDefault="00587209" w:rsidP="00587209">
      <w:pPr>
        <w:spacing w:after="0" w:line="240" w:lineRule="auto"/>
      </w:pPr>
      <w:r>
        <w:t xml:space="preserve">- Stárnutí české populace </w:t>
      </w:r>
    </w:p>
    <w:p w:rsidR="00587209" w:rsidRDefault="00587209" w:rsidP="00587209">
      <w:pPr>
        <w:spacing w:after="0" w:line="240" w:lineRule="auto"/>
      </w:pPr>
      <w:r>
        <w:t xml:space="preserve">- </w:t>
      </w:r>
      <w:proofErr w:type="gramStart"/>
      <w:r>
        <w:t>Etnocentrismus</w:t>
      </w:r>
      <w:proofErr w:type="gramEnd"/>
      <w:r>
        <w:t xml:space="preserve">– </w:t>
      </w:r>
      <w:proofErr w:type="gramStart"/>
      <w:r>
        <w:t>interpretace</w:t>
      </w:r>
      <w:proofErr w:type="gramEnd"/>
      <w:r>
        <w:t xml:space="preserve"> kulturních, společenských a životních jevů cizích kultur v pojmech </w:t>
      </w:r>
    </w:p>
    <w:p w:rsidR="00587209" w:rsidRDefault="00587209" w:rsidP="00587209">
      <w:pPr>
        <w:spacing w:after="0" w:line="240" w:lineRule="auto"/>
      </w:pPr>
      <w:r>
        <w:t xml:space="preserve">vlastní společnosti, podstatou je přesvědčení o nadřazenosti vlastní kultury </w:t>
      </w:r>
    </w:p>
    <w:p w:rsidR="00587209" w:rsidRDefault="00587209" w:rsidP="00587209">
      <w:pPr>
        <w:spacing w:after="0" w:line="240" w:lineRule="auto"/>
      </w:pPr>
      <w:r>
        <w:t xml:space="preserve">- </w:t>
      </w:r>
      <w:proofErr w:type="gramStart"/>
      <w:r>
        <w:t>Rasismus</w:t>
      </w:r>
      <w:proofErr w:type="gramEnd"/>
      <w:r>
        <w:t xml:space="preserve">– </w:t>
      </w:r>
      <w:proofErr w:type="gramStart"/>
      <w:r>
        <w:t>názor</w:t>
      </w:r>
      <w:proofErr w:type="gramEnd"/>
      <w:r>
        <w:t xml:space="preserve">, že jedna rasa je nadřazená nad druhou, na základě odlišných vnějších, fyzických </w:t>
      </w:r>
    </w:p>
    <w:p w:rsidR="00587209" w:rsidRDefault="00587209" w:rsidP="00587209">
      <w:pPr>
        <w:spacing w:after="0" w:line="240" w:lineRule="auto"/>
      </w:pPr>
      <w:r>
        <w:t xml:space="preserve">znaků </w:t>
      </w:r>
    </w:p>
    <w:p w:rsidR="00587209" w:rsidRDefault="00587209" w:rsidP="00587209">
      <w:pPr>
        <w:spacing w:after="0" w:line="240" w:lineRule="auto"/>
      </w:pPr>
      <w:r>
        <w:t xml:space="preserve">- Netolerance </w:t>
      </w:r>
    </w:p>
    <w:p w:rsidR="00587209" w:rsidRDefault="00587209" w:rsidP="00587209">
      <w:pPr>
        <w:spacing w:after="0" w:line="240" w:lineRule="auto"/>
      </w:pPr>
    </w:p>
    <w:p w:rsidR="00587209" w:rsidRPr="00885296" w:rsidRDefault="00587209" w:rsidP="00587209">
      <w:pPr>
        <w:spacing w:after="0" w:line="240" w:lineRule="auto"/>
        <w:rPr>
          <w:u w:val="single"/>
        </w:rPr>
      </w:pPr>
      <w:r w:rsidRPr="00885296">
        <w:rPr>
          <w:u w:val="single"/>
        </w:rPr>
        <w:t xml:space="preserve">Globální sociální problémy: </w:t>
      </w:r>
    </w:p>
    <w:p w:rsidR="00587209" w:rsidRDefault="00587209" w:rsidP="00587209">
      <w:pPr>
        <w:spacing w:after="0" w:line="240" w:lineRule="auto"/>
      </w:pPr>
      <w:r>
        <w:t xml:space="preserve">- Globalizace </w:t>
      </w:r>
    </w:p>
    <w:p w:rsidR="00587209" w:rsidRDefault="00587209" w:rsidP="00587209">
      <w:pPr>
        <w:spacing w:after="0" w:line="240" w:lineRule="auto"/>
      </w:pPr>
      <w:r>
        <w:t xml:space="preserve">- Chudoba tzv. třetího světa </w:t>
      </w:r>
    </w:p>
    <w:p w:rsidR="00587209" w:rsidRDefault="00587209" w:rsidP="00587209">
      <w:pPr>
        <w:spacing w:after="0" w:line="240" w:lineRule="auto"/>
      </w:pPr>
      <w:r>
        <w:t xml:space="preserve">- Kulturní relativizace </w:t>
      </w:r>
    </w:p>
    <w:p w:rsidR="00587209" w:rsidRDefault="00587209" w:rsidP="00587209">
      <w:pPr>
        <w:spacing w:after="0" w:line="240" w:lineRule="auto"/>
      </w:pPr>
      <w:r>
        <w:t>- Konzumní společnost</w:t>
      </w:r>
    </w:p>
    <w:p w:rsidR="00587209" w:rsidRDefault="00587209" w:rsidP="00B47215">
      <w:pPr>
        <w:spacing w:after="0" w:line="240" w:lineRule="auto"/>
        <w:rPr>
          <w:b/>
          <w:u w:val="single"/>
        </w:rPr>
      </w:pPr>
    </w:p>
    <w:p w:rsidR="00B47215" w:rsidRDefault="00B47215" w:rsidP="00B47215">
      <w:pPr>
        <w:spacing w:after="0" w:line="240" w:lineRule="auto"/>
        <w:rPr>
          <w:b/>
          <w:u w:val="single"/>
        </w:rPr>
      </w:pPr>
    </w:p>
    <w:p w:rsidR="00773F69" w:rsidRPr="00587209" w:rsidRDefault="00773F69" w:rsidP="00587209">
      <w:pPr>
        <w:spacing w:after="0" w:line="240" w:lineRule="auto"/>
        <w:jc w:val="center"/>
        <w:rPr>
          <w:b/>
          <w:sz w:val="52"/>
          <w:u w:val="single"/>
        </w:rPr>
      </w:pPr>
      <w:r w:rsidRPr="00587209">
        <w:rPr>
          <w:b/>
          <w:sz w:val="52"/>
          <w:u w:val="single"/>
        </w:rPr>
        <w:t>Struktura sociologie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1. obecná sociologie – poskytuje teoretický základ, poskytuje vysvětlení základních pojmů </w:t>
      </w:r>
    </w:p>
    <w:p w:rsidR="00773F69" w:rsidRDefault="00773F69" w:rsidP="00B47215">
      <w:pPr>
        <w:spacing w:after="0" w:line="240" w:lineRule="auto"/>
      </w:pPr>
      <w:r>
        <w:t xml:space="preserve">2. speciální (aplikovaná) sociologie – sociologie národů, etnických skupin, mládeže, inteligence, města, venkova; např. sociologie rodiny, výchovy, náboženství, volného času, tisku, televize, politiky, armády a války, kriminální sociologie atd.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Specifika sociologického pohledu na společnost </w:t>
      </w:r>
    </w:p>
    <w:p w:rsidR="00773F69" w:rsidRDefault="00773F69" w:rsidP="00B47215">
      <w:pPr>
        <w:spacing w:after="0" w:line="240" w:lineRule="auto"/>
      </w:pPr>
      <w:r>
        <w:t xml:space="preserve">1. sociologie podává celkový obraz společnosti </w:t>
      </w:r>
    </w:p>
    <w:p w:rsidR="00773F69" w:rsidRDefault="00773F69" w:rsidP="00B47215">
      <w:pPr>
        <w:spacing w:after="0" w:line="240" w:lineRule="auto"/>
      </w:pPr>
      <w:r>
        <w:t xml:space="preserve">2. sociologie zkoumá i ty partikulární jevy a procesy, které nejsou součástí předmětu jiných věd, nebo se jimi zabývá z širšího hlediska </w:t>
      </w:r>
    </w:p>
    <w:p w:rsidR="00773F69" w:rsidRDefault="00773F69" w:rsidP="00B47215">
      <w:pPr>
        <w:spacing w:after="0" w:line="240" w:lineRule="auto"/>
      </w:pPr>
      <w:r>
        <w:t xml:space="preserve">3. sociologie zkoumá sociální jevy ve vazbě na jiné sociální jevy </w:t>
      </w:r>
    </w:p>
    <w:p w:rsidR="009B0677" w:rsidRDefault="009B0677" w:rsidP="00B47215">
      <w:pPr>
        <w:spacing w:after="0" w:line="240" w:lineRule="auto"/>
      </w:pPr>
    </w:p>
    <w:p w:rsidR="00773F69" w:rsidRPr="00B47215" w:rsidRDefault="00773F69" w:rsidP="00B47215">
      <w:pPr>
        <w:spacing w:after="0" w:line="240" w:lineRule="auto"/>
        <w:rPr>
          <w:b/>
          <w:u w:val="single"/>
        </w:rPr>
      </w:pPr>
      <w:r w:rsidRPr="00B47215">
        <w:rPr>
          <w:b/>
          <w:u w:val="single"/>
        </w:rPr>
        <w:t xml:space="preserve">Sociální skupiny </w:t>
      </w:r>
    </w:p>
    <w:p w:rsidR="00773F69" w:rsidRDefault="00773F69" w:rsidP="00B47215">
      <w:pPr>
        <w:spacing w:after="0" w:line="240" w:lineRule="auto"/>
      </w:pPr>
      <w:r>
        <w:t xml:space="preserve">Sociální skupina je soubor dvou nebo více jedinců, kteří mají nějaký společný cíl, ideologii, strukturu, systém norem a sankcí. Sociální skupiny zásadním způsobem ovlivňují existenci každého jednotlivce a </w:t>
      </w:r>
    </w:p>
    <w:p w:rsidR="00773F69" w:rsidRDefault="00773F69" w:rsidP="00B47215">
      <w:pPr>
        <w:spacing w:after="0" w:line="240" w:lineRule="auto"/>
      </w:pPr>
      <w:r>
        <w:t xml:space="preserve">výrazně formují jeho chování. </w:t>
      </w:r>
    </w:p>
    <w:p w:rsidR="009B0677" w:rsidRDefault="009B0677" w:rsidP="00B47215">
      <w:pPr>
        <w:spacing w:after="0" w:line="240" w:lineRule="auto"/>
      </w:pPr>
    </w:p>
    <w:p w:rsidR="00773F69" w:rsidRPr="00B47215" w:rsidRDefault="00773F69" w:rsidP="00B47215">
      <w:pPr>
        <w:spacing w:after="0" w:line="240" w:lineRule="auto"/>
        <w:rPr>
          <w:u w:val="single"/>
        </w:rPr>
      </w:pPr>
      <w:r w:rsidRPr="00B47215">
        <w:rPr>
          <w:u w:val="single"/>
        </w:rPr>
        <w:t xml:space="preserve">Klasifikace sociálních skupin </w:t>
      </w:r>
    </w:p>
    <w:p w:rsidR="00773F69" w:rsidRDefault="00773F69" w:rsidP="00B47215">
      <w:pPr>
        <w:spacing w:after="0" w:line="240" w:lineRule="auto"/>
      </w:pPr>
      <w:r>
        <w:t>1.</w:t>
      </w:r>
      <w:r w:rsidR="009B0677">
        <w:t xml:space="preserve"> </w:t>
      </w:r>
      <w:r>
        <w:t xml:space="preserve">dle pořadí začlenění jedince do skupiny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9B0677">
        <w:rPr>
          <w:i/>
        </w:rPr>
        <w:t>primární</w:t>
      </w:r>
      <w:r>
        <w:t xml:space="preserve"> - do které se narodíme (rodina) </w:t>
      </w:r>
    </w:p>
    <w:p w:rsidR="00773F69" w:rsidRDefault="00773F69" w:rsidP="00B47215">
      <w:pPr>
        <w:spacing w:after="0" w:line="240" w:lineRule="auto"/>
      </w:pPr>
      <w:r>
        <w:t xml:space="preserve">b) </w:t>
      </w:r>
      <w:r w:rsidRPr="009B0677">
        <w:rPr>
          <w:i/>
        </w:rPr>
        <w:t>sekundární</w:t>
      </w:r>
      <w:r>
        <w:t xml:space="preserve"> - do kterých vstupujeme během života (školka, škola, ...)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>2.</w:t>
      </w:r>
      <w:r w:rsidR="009B0677">
        <w:t xml:space="preserve"> </w:t>
      </w:r>
      <w:r>
        <w:t xml:space="preserve">dle charakteru vzniku skupiny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9B0677">
        <w:rPr>
          <w:i/>
        </w:rPr>
        <w:t>formální</w:t>
      </w:r>
      <w:r>
        <w:t xml:space="preserve"> - které někdo zřizuje (škola, kroužky, ...) </w:t>
      </w:r>
    </w:p>
    <w:p w:rsidR="00773F69" w:rsidRDefault="00773F69" w:rsidP="00B47215">
      <w:pPr>
        <w:spacing w:after="0" w:line="240" w:lineRule="auto"/>
      </w:pPr>
      <w:r>
        <w:t xml:space="preserve">b) </w:t>
      </w:r>
      <w:r w:rsidRPr="009B0677">
        <w:rPr>
          <w:i/>
        </w:rPr>
        <w:t>neformální</w:t>
      </w:r>
      <w:r>
        <w:t xml:space="preserve"> - dysfunkční skupiny, rekreační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>3.</w:t>
      </w:r>
      <w:r w:rsidR="009B0677">
        <w:t xml:space="preserve"> </w:t>
      </w:r>
      <w:r>
        <w:t xml:space="preserve">dle počtu členů </w:t>
      </w:r>
    </w:p>
    <w:p w:rsidR="00773F69" w:rsidRDefault="00773F69" w:rsidP="00B47215">
      <w:pPr>
        <w:spacing w:after="0" w:line="240" w:lineRule="auto"/>
      </w:pPr>
      <w:r>
        <w:t xml:space="preserve">a) </w:t>
      </w:r>
      <w:proofErr w:type="gramStart"/>
      <w:r w:rsidRPr="009B0677">
        <w:rPr>
          <w:i/>
        </w:rPr>
        <w:t>malá</w:t>
      </w:r>
      <w:proofErr w:type="gramEnd"/>
      <w:r w:rsidR="009B0677">
        <w:t>–</w:t>
      </w:r>
      <w:proofErr w:type="gramStart"/>
      <w:r w:rsidR="009B0677">
        <w:t>do</w:t>
      </w:r>
      <w:proofErr w:type="gramEnd"/>
      <w:r w:rsidR="009B0677">
        <w:t xml:space="preserve"> 30 - </w:t>
      </w:r>
      <w:r>
        <w:t xml:space="preserve">40 osob </w:t>
      </w:r>
    </w:p>
    <w:p w:rsidR="00773F69" w:rsidRDefault="00773F69" w:rsidP="00B47215">
      <w:pPr>
        <w:spacing w:after="0" w:line="240" w:lineRule="auto"/>
      </w:pPr>
      <w:r>
        <w:t xml:space="preserve">c) </w:t>
      </w:r>
      <w:proofErr w:type="gramStart"/>
      <w:r w:rsidRPr="009B0677">
        <w:rPr>
          <w:i/>
        </w:rPr>
        <w:t>velká</w:t>
      </w:r>
      <w:proofErr w:type="gramEnd"/>
      <w:r>
        <w:t>–</w:t>
      </w:r>
      <w:proofErr w:type="gramStart"/>
      <w:r>
        <w:t>skupin</w:t>
      </w:r>
      <w:proofErr w:type="gramEnd"/>
      <w:r>
        <w:t xml:space="preserve"> od 40 osob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>4.</w:t>
      </w:r>
      <w:r w:rsidR="009B0677">
        <w:t xml:space="preserve"> </w:t>
      </w:r>
      <w:r>
        <w:t xml:space="preserve">dle vztahu jedince ke skupině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9B0677">
        <w:rPr>
          <w:i/>
        </w:rPr>
        <w:t>členské</w:t>
      </w:r>
      <w:r>
        <w:t xml:space="preserve"> - ty, kde jsem členem </w:t>
      </w:r>
    </w:p>
    <w:p w:rsidR="00773F69" w:rsidRDefault="00773F69" w:rsidP="00B47215">
      <w:pPr>
        <w:spacing w:after="0" w:line="240" w:lineRule="auto"/>
      </w:pPr>
      <w:r>
        <w:t xml:space="preserve">b) </w:t>
      </w:r>
      <w:r w:rsidRPr="009B0677">
        <w:rPr>
          <w:i/>
        </w:rPr>
        <w:t>referenční</w:t>
      </w:r>
      <w:r>
        <w:t xml:space="preserve"> – je taková, v níž jedinec touží získat či si udržet členství, identifikuje se s touto skupinou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Malá sociální skupina je tvořena lidmi: </w:t>
      </w:r>
    </w:p>
    <w:p w:rsidR="00773F69" w:rsidRDefault="00773F69" w:rsidP="00B47215">
      <w:pPr>
        <w:spacing w:after="0" w:line="240" w:lineRule="auto"/>
      </w:pPr>
      <w:r>
        <w:t xml:space="preserve">- jsou navzájem v přímé nezprostředkované interakci a komunikaci </w:t>
      </w:r>
    </w:p>
    <w:p w:rsidR="00773F69" w:rsidRDefault="00773F69" w:rsidP="00B47215">
      <w:pPr>
        <w:spacing w:after="0" w:line="240" w:lineRule="auto"/>
      </w:pPr>
      <w:r>
        <w:t xml:space="preserve">- mají blízké nebo shodné cíle či hodnoty </w:t>
      </w:r>
    </w:p>
    <w:p w:rsidR="00773F69" w:rsidRDefault="00773F69" w:rsidP="00B47215">
      <w:pPr>
        <w:spacing w:after="0" w:line="240" w:lineRule="auto"/>
      </w:pPr>
      <w:r>
        <w:t xml:space="preserve">- jsou vřazeni do relativně stabilního systému pozic a rolí (skupinové struktury) </w:t>
      </w:r>
    </w:p>
    <w:p w:rsidR="00773F69" w:rsidRDefault="00773F69" w:rsidP="00B47215">
      <w:pPr>
        <w:spacing w:after="0" w:line="240" w:lineRule="auto"/>
      </w:pPr>
      <w:r>
        <w:t xml:space="preserve">- respektují normy skupinového života (tj. pravidla regulující meziosobní vztahy a průběh </w:t>
      </w:r>
    </w:p>
    <w:p w:rsidR="00773F69" w:rsidRDefault="00773F69" w:rsidP="00B47215">
      <w:pPr>
        <w:spacing w:after="0" w:line="240" w:lineRule="auto"/>
      </w:pPr>
      <w:r>
        <w:t xml:space="preserve">společenských činností)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Velká sociální skupina: </w:t>
      </w:r>
    </w:p>
    <w:p w:rsidR="00773F69" w:rsidRDefault="00773F69" w:rsidP="00B47215">
      <w:pPr>
        <w:spacing w:after="0" w:line="240" w:lineRule="auto"/>
      </w:pPr>
      <w:r>
        <w:t xml:space="preserve">- lidé v této skupině se neznají (politická strana, škola, občané státu)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Referenční skupina: </w:t>
      </w:r>
    </w:p>
    <w:p w:rsidR="00773F69" w:rsidRDefault="00773F69" w:rsidP="00B47215">
      <w:pPr>
        <w:spacing w:after="0" w:line="240" w:lineRule="auto"/>
      </w:pPr>
      <w:r>
        <w:t xml:space="preserve">- čili vztažná skupina je ta, do níž chce jedinec patřit a s jejímiž hodnotami, normami a vzorci </w:t>
      </w:r>
    </w:p>
    <w:p w:rsidR="00773F69" w:rsidRDefault="00773F69" w:rsidP="00B47215">
      <w:pPr>
        <w:spacing w:after="0" w:line="240" w:lineRule="auto"/>
      </w:pPr>
      <w:r>
        <w:t xml:space="preserve">chování se identifikuje </w:t>
      </w:r>
    </w:p>
    <w:p w:rsidR="00773F69" w:rsidRDefault="00773F69" w:rsidP="00B47215">
      <w:pPr>
        <w:spacing w:after="0" w:line="240" w:lineRule="auto"/>
      </w:pPr>
      <w:r>
        <w:t xml:space="preserve">- typické pro skupiny mladých lidí </w:t>
      </w:r>
    </w:p>
    <w:p w:rsidR="009E2D81" w:rsidRDefault="009E2D81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9E2D81" w:rsidRPr="009E2D81" w:rsidRDefault="009E2D81" w:rsidP="009E2D81">
      <w:pPr>
        <w:spacing w:after="0" w:line="240" w:lineRule="auto"/>
        <w:rPr>
          <w:b/>
          <w:sz w:val="32"/>
          <w:u w:val="single"/>
        </w:rPr>
      </w:pPr>
      <w:r w:rsidRPr="009E2D81">
        <w:rPr>
          <w:b/>
          <w:sz w:val="32"/>
          <w:u w:val="single"/>
        </w:rPr>
        <w:t xml:space="preserve">Rodina </w:t>
      </w:r>
    </w:p>
    <w:p w:rsidR="009E2D81" w:rsidRDefault="009E2D81" w:rsidP="009E2D81">
      <w:pPr>
        <w:spacing w:after="0" w:line="240" w:lineRule="auto"/>
      </w:pPr>
      <w:r>
        <w:t xml:space="preserve">- skupina jedinců, mezi nimiž existují příbuzenské a citové vazby </w:t>
      </w:r>
    </w:p>
    <w:p w:rsidR="009E2D81" w:rsidRDefault="009E2D81" w:rsidP="009E2D81">
      <w:pPr>
        <w:spacing w:after="0" w:line="240" w:lineRule="auto"/>
      </w:pPr>
      <w:r>
        <w:t xml:space="preserve">- původní a nejdůležitější sociální skupinou, která je základním článkem sociální struktury </w:t>
      </w:r>
    </w:p>
    <w:p w:rsidR="009E2D81" w:rsidRDefault="009E2D81" w:rsidP="009E2D81">
      <w:pPr>
        <w:spacing w:after="0" w:line="240" w:lineRule="auto"/>
      </w:pPr>
      <w:r>
        <w:t xml:space="preserve">- je ekonomickou jednotkou (spojení společně užívaného majetku) </w:t>
      </w:r>
    </w:p>
    <w:p w:rsidR="009E2D81" w:rsidRDefault="009E2D81" w:rsidP="009E2D81">
      <w:pPr>
        <w:spacing w:after="0" w:line="240" w:lineRule="auto"/>
      </w:pPr>
      <w:r>
        <w:t xml:space="preserve">- je výchovnou jednotkou (rodiče odpovídají za výchovu a socializaci dětí) </w:t>
      </w:r>
    </w:p>
    <w:p w:rsidR="009E2D81" w:rsidRDefault="009E2D81" w:rsidP="009E2D81">
      <w:pPr>
        <w:spacing w:after="0" w:line="240" w:lineRule="auto"/>
      </w:pPr>
      <w:r>
        <w:t xml:space="preserve">Typy rodiny: </w:t>
      </w:r>
    </w:p>
    <w:p w:rsidR="009E2D81" w:rsidRDefault="009E2D81" w:rsidP="009E2D81">
      <w:pPr>
        <w:spacing w:after="0" w:line="240" w:lineRule="auto"/>
      </w:pPr>
      <w:r>
        <w:t xml:space="preserve">1. Patriarchální – v čele stojí muž </w:t>
      </w:r>
    </w:p>
    <w:p w:rsidR="009E2D81" w:rsidRDefault="009E2D81" w:rsidP="009E2D81">
      <w:pPr>
        <w:spacing w:after="0" w:line="240" w:lineRule="auto"/>
      </w:pPr>
      <w:r>
        <w:t xml:space="preserve">2. Nukleární – manželé, děti, a to jak vlastní tak osvojené, kteří žijí ve stejné domácnosti </w:t>
      </w:r>
    </w:p>
    <w:p w:rsidR="009E2D81" w:rsidRDefault="009E2D81" w:rsidP="009E2D81">
      <w:pPr>
        <w:spacing w:after="0" w:line="240" w:lineRule="auto"/>
      </w:pPr>
      <w:r>
        <w:t xml:space="preserve">3. Současná – tzv. „krize rodiny“ (vysoká rozvodovost, nepoměr věku mezi partnery, mnoho </w:t>
      </w:r>
    </w:p>
    <w:p w:rsidR="009E2D81" w:rsidRDefault="009E2D81" w:rsidP="009E2D81">
      <w:pPr>
        <w:spacing w:after="0" w:line="240" w:lineRule="auto"/>
      </w:pPr>
      <w:r>
        <w:t xml:space="preserve">neúplných rodin, týrání, zneužívání a zanedbávání dětí, nezaměstnanost, nedostatek bytů, vznik </w:t>
      </w:r>
    </w:p>
    <w:p w:rsidR="009E2D81" w:rsidRDefault="009E2D81" w:rsidP="009E2D81">
      <w:pPr>
        <w:spacing w:after="0" w:line="240" w:lineRule="auto"/>
      </w:pPr>
      <w:r>
        <w:t xml:space="preserve">dalších forem rodinného společenství, …) </w:t>
      </w:r>
    </w:p>
    <w:p w:rsidR="009E2D81" w:rsidRDefault="009E2D81" w:rsidP="009E2D81">
      <w:pPr>
        <w:spacing w:after="0" w:line="240" w:lineRule="auto"/>
      </w:pPr>
    </w:p>
    <w:p w:rsidR="009E2D81" w:rsidRDefault="009E2D81" w:rsidP="009E2D81">
      <w:pPr>
        <w:spacing w:after="0" w:line="240" w:lineRule="auto"/>
      </w:pPr>
      <w:r>
        <w:t xml:space="preserve">Další klasifikace rodiny (typy rodiny): </w:t>
      </w:r>
    </w:p>
    <w:p w:rsidR="009E2D81" w:rsidRDefault="009E2D81" w:rsidP="009E2D81">
      <w:pPr>
        <w:spacing w:after="0" w:line="240" w:lineRule="auto"/>
      </w:pPr>
      <w:r>
        <w:t xml:space="preserve">- orientační – jedinec v ní vyrůstá jako dítě </w:t>
      </w:r>
    </w:p>
    <w:p w:rsidR="009E2D81" w:rsidRDefault="009E2D81" w:rsidP="009E2D81">
      <w:pPr>
        <w:spacing w:after="0" w:line="240" w:lineRule="auto"/>
      </w:pPr>
      <w:r>
        <w:t xml:space="preserve">- </w:t>
      </w:r>
      <w:proofErr w:type="spellStart"/>
      <w:r>
        <w:t>prokreační</w:t>
      </w:r>
      <w:proofErr w:type="spellEnd"/>
      <w:r>
        <w:t xml:space="preserve"> – jedinec ji sám zakládá </w:t>
      </w:r>
    </w:p>
    <w:p w:rsidR="009E2D81" w:rsidRDefault="009E2D81" w:rsidP="009E2D81">
      <w:pPr>
        <w:spacing w:after="0" w:line="240" w:lineRule="auto"/>
      </w:pPr>
      <w:r>
        <w:t xml:space="preserve">- úplná – otec, matka, děti </w:t>
      </w:r>
    </w:p>
    <w:p w:rsidR="009E2D81" w:rsidRDefault="009E2D81" w:rsidP="009E2D81">
      <w:pPr>
        <w:spacing w:after="0" w:line="240" w:lineRule="auto"/>
      </w:pPr>
      <w:r>
        <w:t xml:space="preserve">- neúplná – chybí jeden z rodičů </w:t>
      </w:r>
    </w:p>
    <w:p w:rsidR="009E2D81" w:rsidRDefault="009E2D81" w:rsidP="009E2D81">
      <w:pPr>
        <w:spacing w:after="0" w:line="240" w:lineRule="auto"/>
      </w:pPr>
      <w:r>
        <w:t xml:space="preserve">- funkční X problémová X dysfunkční </w:t>
      </w:r>
    </w:p>
    <w:p w:rsidR="009E2D81" w:rsidRDefault="009E2D81" w:rsidP="009E2D81">
      <w:pPr>
        <w:spacing w:after="0" w:line="240" w:lineRule="auto"/>
      </w:pPr>
    </w:p>
    <w:p w:rsidR="009E2D81" w:rsidRDefault="009E2D81" w:rsidP="009E2D81">
      <w:pPr>
        <w:spacing w:after="0" w:line="240" w:lineRule="auto"/>
      </w:pPr>
      <w:r>
        <w:t xml:space="preserve">Formy rodinného soužití: </w:t>
      </w:r>
    </w:p>
    <w:p w:rsidR="009E2D81" w:rsidRDefault="009E2D81" w:rsidP="009E2D81">
      <w:pPr>
        <w:spacing w:after="0" w:line="240" w:lineRule="auto"/>
      </w:pPr>
      <w:r>
        <w:t xml:space="preserve">1. Monogamie – manželství pouze s jedním partnerem (v západním světě) </w:t>
      </w:r>
    </w:p>
    <w:p w:rsidR="009E2D81" w:rsidRDefault="009E2D81" w:rsidP="009E2D81">
      <w:pPr>
        <w:spacing w:after="0" w:line="240" w:lineRule="auto"/>
      </w:pPr>
      <w:r>
        <w:t xml:space="preserve">2. Polygamie – manželský vztah s více než jedním partnerem (v jiných částech světa) </w:t>
      </w:r>
    </w:p>
    <w:p w:rsidR="009E2D81" w:rsidRDefault="009E2D81" w:rsidP="009E2D81">
      <w:pPr>
        <w:spacing w:after="0" w:line="240" w:lineRule="auto"/>
      </w:pPr>
    </w:p>
    <w:p w:rsidR="009E2D81" w:rsidRDefault="009E2D81" w:rsidP="009E2D81">
      <w:pPr>
        <w:spacing w:after="0" w:line="240" w:lineRule="auto"/>
      </w:pPr>
      <w:r>
        <w:t xml:space="preserve">Polygamie dále rozlišuje dva typy: </w:t>
      </w:r>
    </w:p>
    <w:p w:rsidR="009E2D81" w:rsidRDefault="009E2D81" w:rsidP="009E2D81">
      <w:pPr>
        <w:spacing w:after="0" w:line="240" w:lineRule="auto"/>
      </w:pPr>
      <w:r>
        <w:t xml:space="preserve">- </w:t>
      </w:r>
      <w:proofErr w:type="gramStart"/>
      <w:r>
        <w:t>Polygynie</w:t>
      </w:r>
      <w:proofErr w:type="gramEnd"/>
      <w:r>
        <w:t xml:space="preserve">– </w:t>
      </w:r>
      <w:proofErr w:type="gramStart"/>
      <w:r>
        <w:t>mnohoženství</w:t>
      </w:r>
      <w:proofErr w:type="gramEnd"/>
      <w:r>
        <w:t xml:space="preserve"> </w:t>
      </w:r>
    </w:p>
    <w:p w:rsidR="009E2D81" w:rsidRDefault="009E2D81" w:rsidP="009E2D81">
      <w:pPr>
        <w:spacing w:after="0" w:line="240" w:lineRule="auto"/>
      </w:pPr>
      <w:r>
        <w:t xml:space="preserve">- Polyandrie – mnohomužství </w:t>
      </w:r>
    </w:p>
    <w:p w:rsidR="009E2D81" w:rsidRDefault="009E2D81" w:rsidP="00B47215">
      <w:pPr>
        <w:spacing w:after="0" w:line="240" w:lineRule="auto"/>
      </w:pPr>
    </w:p>
    <w:p w:rsidR="009B0677" w:rsidRDefault="009B0677" w:rsidP="00B47215">
      <w:pPr>
        <w:spacing w:after="0" w:line="240" w:lineRule="auto"/>
      </w:pPr>
    </w:p>
    <w:p w:rsidR="00773F69" w:rsidRPr="00587209" w:rsidRDefault="00773F69" w:rsidP="00B47215">
      <w:pPr>
        <w:spacing w:after="0" w:line="240" w:lineRule="auto"/>
        <w:rPr>
          <w:b/>
          <w:sz w:val="28"/>
          <w:u w:val="single"/>
        </w:rPr>
      </w:pPr>
      <w:r w:rsidRPr="00587209">
        <w:rPr>
          <w:b/>
          <w:sz w:val="28"/>
          <w:u w:val="single"/>
        </w:rPr>
        <w:t xml:space="preserve">Sociální stratifikace </w:t>
      </w:r>
    </w:p>
    <w:p w:rsidR="00773F69" w:rsidRDefault="00773F69" w:rsidP="00B47215">
      <w:pPr>
        <w:spacing w:after="0" w:line="240" w:lineRule="auto"/>
      </w:pPr>
      <w:r>
        <w:t xml:space="preserve">- sociální rozvrstvení, tedy různé typy strukturování společnosti </w:t>
      </w:r>
    </w:p>
    <w:p w:rsidR="00773F69" w:rsidRDefault="00773F69" w:rsidP="00B47215">
      <w:pPr>
        <w:spacing w:after="0" w:line="240" w:lineRule="auto"/>
      </w:pPr>
      <w:r>
        <w:t xml:space="preserve">- základem je nerovnost (pohlaví, věk, zdělání, příjem, náboženství, národnost, sociální a ekonomické postavení)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Dělíme: </w:t>
      </w:r>
    </w:p>
    <w:p w:rsidR="00773F69" w:rsidRDefault="00773F69" w:rsidP="00B47215">
      <w:pPr>
        <w:spacing w:after="0" w:line="240" w:lineRule="auto"/>
      </w:pPr>
      <w:r>
        <w:t xml:space="preserve">- </w:t>
      </w:r>
      <w:r w:rsidRPr="009B0677">
        <w:rPr>
          <w:i/>
        </w:rPr>
        <w:t>vertikální</w:t>
      </w:r>
      <w:r>
        <w:t xml:space="preserve"> – nerovné rozdělení dané např. ekonomickým kapitálem </w:t>
      </w:r>
    </w:p>
    <w:p w:rsidR="00773F69" w:rsidRDefault="00773F69" w:rsidP="00B47215">
      <w:pPr>
        <w:spacing w:after="0" w:line="240" w:lineRule="auto"/>
      </w:pPr>
      <w:r>
        <w:t xml:space="preserve">- </w:t>
      </w:r>
      <w:r w:rsidRPr="009B0677">
        <w:rPr>
          <w:i/>
        </w:rPr>
        <w:t>horizontální</w:t>
      </w:r>
      <w:r>
        <w:t xml:space="preserve"> – rozdělení dané např. místem bydliště </w:t>
      </w:r>
    </w:p>
    <w:p w:rsidR="00773F69" w:rsidRDefault="00773F69" w:rsidP="00B47215">
      <w:pPr>
        <w:spacing w:after="0" w:line="240" w:lineRule="auto"/>
      </w:pPr>
      <w:r>
        <w:t xml:space="preserve">- je sociální rozvrstvení, tedy různé typy strukturování společnosti </w:t>
      </w:r>
    </w:p>
    <w:p w:rsidR="00773F69" w:rsidRDefault="00773F69" w:rsidP="00B47215">
      <w:pPr>
        <w:spacing w:after="0" w:line="240" w:lineRule="auto"/>
      </w:pPr>
      <w:r>
        <w:t xml:space="preserve">- základem je nerovnost, kterou může vymezovat pohlaví, věk, vzdělání, příjem, náboženství, národnost, sociální a ekonomické postavení atd. </w:t>
      </w:r>
    </w:p>
    <w:p w:rsidR="00773F69" w:rsidRDefault="00773F69" w:rsidP="00B47215">
      <w:pPr>
        <w:spacing w:after="0" w:line="240" w:lineRule="auto"/>
      </w:pPr>
      <w:r>
        <w:t xml:space="preserve">- podstatou stratifikace je nerovné rozdělení určitého statku, nebo služby </w:t>
      </w:r>
    </w:p>
    <w:p w:rsidR="009B0677" w:rsidRDefault="009B0677" w:rsidP="00B47215">
      <w:pPr>
        <w:spacing w:after="0" w:line="240" w:lineRule="auto"/>
      </w:pPr>
    </w:p>
    <w:p w:rsidR="00773F69" w:rsidRDefault="009B0677" w:rsidP="00B47215">
      <w:pPr>
        <w:spacing w:after="0" w:line="240" w:lineRule="auto"/>
      </w:pPr>
      <w:r>
        <w:t>- stratifikace je dvojí</w:t>
      </w:r>
      <w:r w:rsidR="00773F69">
        <w:t xml:space="preserve">: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9B0677">
        <w:rPr>
          <w:i/>
        </w:rPr>
        <w:t>vertikální</w:t>
      </w:r>
      <w:r>
        <w:t xml:space="preserve"> – nerovné rozdělení dané např. ekonomickým kapitálem </w:t>
      </w:r>
    </w:p>
    <w:p w:rsidR="00773F69" w:rsidRDefault="00773F69" w:rsidP="00B47215">
      <w:pPr>
        <w:spacing w:after="0" w:line="240" w:lineRule="auto"/>
      </w:pPr>
      <w:r>
        <w:t xml:space="preserve">b) </w:t>
      </w:r>
      <w:r w:rsidRPr="009B0677">
        <w:rPr>
          <w:i/>
        </w:rPr>
        <w:t>horizontální</w:t>
      </w:r>
      <w:r>
        <w:t xml:space="preserve"> – rozdělení dané např. místem bydliště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u w:val="single"/>
        </w:rPr>
      </w:pPr>
      <w:r w:rsidRPr="009E2D81">
        <w:rPr>
          <w:u w:val="single"/>
        </w:rPr>
        <w:t xml:space="preserve">TYPY STRATIFIKAČNÍCH SYSTÉMŮ </w:t>
      </w:r>
    </w:p>
    <w:p w:rsidR="00587209" w:rsidRDefault="00773F69" w:rsidP="00B47215">
      <w:pPr>
        <w:spacing w:after="0" w:line="240" w:lineRule="auto"/>
      </w:pPr>
      <w:r>
        <w:t>- v historii můžeme rozlišit 4 typy stratifikačních systémů</w:t>
      </w:r>
      <w:r w:rsidR="00587209">
        <w:t>:</w:t>
      </w:r>
    </w:p>
    <w:p w:rsidR="00773F69" w:rsidRDefault="00773F69" w:rsidP="00B47215">
      <w:pPr>
        <w:spacing w:after="0" w:line="240" w:lineRule="auto"/>
      </w:pPr>
      <w: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B47215">
        <w:rPr>
          <w:i/>
        </w:rPr>
        <w:t>Otrokářský systém</w:t>
      </w:r>
      <w:r>
        <w:t xml:space="preserve"> – zde existují svobodní a nevolníci </w:t>
      </w:r>
    </w:p>
    <w:p w:rsidR="00587209" w:rsidRDefault="00587209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b) </w:t>
      </w:r>
      <w:r w:rsidRPr="00B47215">
        <w:rPr>
          <w:i/>
        </w:rPr>
        <w:t>Kastovní systém</w:t>
      </w:r>
      <w:r>
        <w:t xml:space="preserve"> – najdeme v něm kasty, do nichž se člověk rodí a které jsou neprostupné (nelze </w:t>
      </w:r>
    </w:p>
    <w:p w:rsidR="00773F69" w:rsidRDefault="00773F69" w:rsidP="00B47215">
      <w:pPr>
        <w:spacing w:after="0" w:line="240" w:lineRule="auto"/>
      </w:pPr>
      <w:r>
        <w:t xml:space="preserve">přejít z jedné kasty do druhé, není zde sociální mobilita). V tomto systému existují 4 vrstvy obyvatelstva </w:t>
      </w:r>
    </w:p>
    <w:p w:rsidR="00773F69" w:rsidRDefault="00773F69" w:rsidP="00B47215">
      <w:pPr>
        <w:spacing w:after="0" w:line="240" w:lineRule="auto"/>
      </w:pPr>
      <w:r>
        <w:t xml:space="preserve">1. Bráhmani (kněží) </w:t>
      </w:r>
    </w:p>
    <w:p w:rsidR="00773F69" w:rsidRDefault="00773F69" w:rsidP="00B47215">
      <w:pPr>
        <w:spacing w:after="0" w:line="240" w:lineRule="auto"/>
      </w:pPr>
      <w:r>
        <w:t xml:space="preserve">2. </w:t>
      </w:r>
      <w:proofErr w:type="spellStart"/>
      <w:r>
        <w:t>Kšatrijové</w:t>
      </w:r>
      <w:proofErr w:type="spellEnd"/>
      <w:r>
        <w:t xml:space="preserve"> (válečníci, politici a státní správa) </w:t>
      </w:r>
    </w:p>
    <w:p w:rsidR="00773F69" w:rsidRDefault="00773F69" w:rsidP="00B47215">
      <w:pPr>
        <w:spacing w:after="0" w:line="240" w:lineRule="auto"/>
      </w:pPr>
      <w:r>
        <w:t xml:space="preserve">3. </w:t>
      </w:r>
      <w:proofErr w:type="spellStart"/>
      <w:r>
        <w:t>Vaišijové</w:t>
      </w:r>
      <w:proofErr w:type="spellEnd"/>
      <w:r>
        <w:t xml:space="preserve"> (obchodníci, řemeslníci a zemědělci) </w:t>
      </w:r>
    </w:p>
    <w:p w:rsidR="00773F69" w:rsidRDefault="00773F69" w:rsidP="00B47215">
      <w:pPr>
        <w:spacing w:after="0" w:line="240" w:lineRule="auto"/>
      </w:pPr>
      <w:r>
        <w:t xml:space="preserve">4. </w:t>
      </w:r>
      <w:proofErr w:type="spellStart"/>
      <w:r>
        <w:t>Šůdrové</w:t>
      </w:r>
      <w:proofErr w:type="spellEnd"/>
      <w:r>
        <w:t xml:space="preserve"> (služebníci, dělníci atd.) </w:t>
      </w:r>
    </w:p>
    <w:p w:rsidR="00773F69" w:rsidRDefault="00773F69" w:rsidP="00B47215">
      <w:pPr>
        <w:spacing w:after="0" w:line="240" w:lineRule="auto"/>
      </w:pPr>
      <w:r>
        <w:lastRenderedPageBreak/>
        <w:t>Př</w:t>
      </w:r>
      <w:r w:rsidR="00587209">
        <w:t>íslušník nižší vrstvy si nemohou</w:t>
      </w:r>
      <w:r>
        <w:t xml:space="preserve"> brát příslušníky vyšší vrstvy!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c) </w:t>
      </w:r>
      <w:r w:rsidRPr="00B47215">
        <w:rPr>
          <w:i/>
        </w:rPr>
        <w:t>Stavovský systém</w:t>
      </w:r>
      <w:r>
        <w:t xml:space="preserve"> – je spjat především s dějinami Evropy, jsou zde 3 </w:t>
      </w:r>
      <w:proofErr w:type="gramStart"/>
      <w:r>
        <w:t>třídy :</w:t>
      </w:r>
      <w:proofErr w:type="gramEnd"/>
      <w: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1. Nejvyšší stav – šlechta a urození </w:t>
      </w:r>
    </w:p>
    <w:p w:rsidR="00773F69" w:rsidRDefault="00773F69" w:rsidP="00B47215">
      <w:pPr>
        <w:spacing w:after="0" w:line="240" w:lineRule="auto"/>
      </w:pPr>
      <w:r>
        <w:t xml:space="preserve">2. Kněží – měli celou řadu privilegií </w:t>
      </w:r>
    </w:p>
    <w:p w:rsidR="00773F69" w:rsidRDefault="00773F69" w:rsidP="00B47215">
      <w:pPr>
        <w:spacing w:after="0" w:line="240" w:lineRule="auto"/>
      </w:pPr>
      <w:r>
        <w:t xml:space="preserve">3. Heterogenní skupina – nevolníci, svobodní rolníci, obchodníci, řemeslníci, měšťané </w:t>
      </w:r>
    </w:p>
    <w:p w:rsidR="00773F69" w:rsidRDefault="00773F69" w:rsidP="00B47215">
      <w:pPr>
        <w:spacing w:after="0" w:line="240" w:lineRule="auto"/>
      </w:pPr>
      <w:r>
        <w:t xml:space="preserve">Na rozdíl od Indických kast nebyli hranice stavů zcela propustné (možnost sňatků, povýšení do šlechtického stavu, za služby prokázané k panovníkovi)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d) </w:t>
      </w:r>
      <w:r w:rsidRPr="00B47215">
        <w:rPr>
          <w:i/>
        </w:rPr>
        <w:t>Třídní systém</w:t>
      </w:r>
      <w:r>
        <w:t xml:space="preserve"> – základem třídních rozdílů, jsou majetkové poměry a typ zaměstnání (Podle Karla Marxe existují 2 třídy – Dělníci a Kapitalisté)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b/>
          <w:u w:val="single"/>
        </w:rPr>
      </w:pPr>
      <w:r w:rsidRPr="009E2D81">
        <w:rPr>
          <w:b/>
          <w:u w:val="single"/>
        </w:rPr>
        <w:t xml:space="preserve">Sociální mobilita </w:t>
      </w:r>
    </w:p>
    <w:p w:rsidR="00773F69" w:rsidRDefault="00773F69" w:rsidP="00B47215">
      <w:pPr>
        <w:spacing w:after="0" w:line="240" w:lineRule="auto"/>
      </w:pPr>
      <w:r>
        <w:t xml:space="preserve">- přesun z jedné společenské vrstvy do jiné </w:t>
      </w:r>
    </w:p>
    <w:p w:rsidR="00773F69" w:rsidRDefault="00773F69" w:rsidP="00B47215">
      <w:pPr>
        <w:spacing w:after="0" w:line="240" w:lineRule="auto"/>
      </w:pPr>
      <w:r>
        <w:t xml:space="preserve">- je přesun z jedné společenské vrstvy do jiné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Typy sociální </w:t>
      </w:r>
      <w:proofErr w:type="gramStart"/>
      <w:r>
        <w:t>mobility :</w:t>
      </w:r>
      <w:proofErr w:type="gramEnd"/>
      <w:r>
        <w:t xml:space="preserve"> </w:t>
      </w:r>
    </w:p>
    <w:p w:rsidR="00773F69" w:rsidRDefault="00773F69" w:rsidP="00B47215">
      <w:pPr>
        <w:spacing w:after="0" w:line="240" w:lineRule="auto"/>
      </w:pPr>
      <w:r>
        <w:t xml:space="preserve">a) </w:t>
      </w:r>
      <w:proofErr w:type="spellStart"/>
      <w:r w:rsidRPr="009B0677">
        <w:rPr>
          <w:i/>
        </w:rPr>
        <w:t>intergenerační</w:t>
      </w:r>
      <w:proofErr w:type="spellEnd"/>
      <w:r>
        <w:t xml:space="preserve"> – přesun mezi generacemi, děti </w:t>
      </w:r>
      <w:proofErr w:type="spellStart"/>
      <w:r>
        <w:t>získávájí</w:t>
      </w:r>
      <w:proofErr w:type="spellEnd"/>
      <w:r>
        <w:t xml:space="preserve"> lepší nebo horší postavení než jejich rodiče (otec popelář, syn inženýr) </w:t>
      </w:r>
    </w:p>
    <w:p w:rsidR="00773F69" w:rsidRDefault="00773F69" w:rsidP="00B47215">
      <w:pPr>
        <w:spacing w:after="0" w:line="240" w:lineRule="auto"/>
      </w:pPr>
      <w:r>
        <w:t xml:space="preserve">b) </w:t>
      </w:r>
      <w:proofErr w:type="spellStart"/>
      <w:r w:rsidRPr="009B0677">
        <w:rPr>
          <w:i/>
        </w:rPr>
        <w:t>intragenerační</w:t>
      </w:r>
      <w:proofErr w:type="spellEnd"/>
      <w:r>
        <w:t xml:space="preserve"> – přesun v rámci jedné generace na konci života mají lidé lepší nebo horší postavení než na jeho začátku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b/>
          <w:u w:val="single"/>
        </w:rPr>
      </w:pPr>
      <w:r w:rsidRPr="009E2D81">
        <w:rPr>
          <w:b/>
          <w:u w:val="single"/>
        </w:rPr>
        <w:t xml:space="preserve">SMĚRY SOCIÁLNÍ MOBILITY </w:t>
      </w:r>
    </w:p>
    <w:p w:rsidR="00773F69" w:rsidRDefault="00773F69" w:rsidP="00B47215">
      <w:pPr>
        <w:spacing w:after="0" w:line="240" w:lineRule="auto"/>
      </w:pPr>
      <w:r>
        <w:t xml:space="preserve">a) </w:t>
      </w:r>
      <w:r w:rsidRPr="009B0677">
        <w:rPr>
          <w:i/>
        </w:rPr>
        <w:t>horizontální</w:t>
      </w:r>
      <w:r>
        <w:t xml:space="preserve"> – jedná se o územní přemisťování, profesní změna bez změny sociální vrstvy. Sociální </w:t>
      </w:r>
    </w:p>
    <w:p w:rsidR="00773F69" w:rsidRDefault="00773F69" w:rsidP="00B47215">
      <w:pPr>
        <w:spacing w:after="0" w:line="240" w:lineRule="auto"/>
      </w:pPr>
      <w:r>
        <w:t xml:space="preserve">postavení zůstává zachováno (stěhování, změna rodinného stavu) </w:t>
      </w:r>
    </w:p>
    <w:p w:rsidR="00773F69" w:rsidRDefault="00773F69" w:rsidP="00B47215">
      <w:pPr>
        <w:spacing w:after="0" w:line="240" w:lineRule="auto"/>
      </w:pPr>
      <w:r>
        <w:t xml:space="preserve">b) </w:t>
      </w:r>
      <w:r w:rsidRPr="009B0677">
        <w:rPr>
          <w:i/>
        </w:rPr>
        <w:t>vertikální</w:t>
      </w:r>
      <w:r>
        <w:t xml:space="preserve"> -&gt; 1. Vzestupná – přesun do vyšších společenských vrstev </w:t>
      </w:r>
    </w:p>
    <w:p w:rsidR="00773F69" w:rsidRDefault="00773F69" w:rsidP="00B47215">
      <w:pPr>
        <w:spacing w:after="0" w:line="240" w:lineRule="auto"/>
      </w:pPr>
      <w:r>
        <w:t xml:space="preserve">-&gt;2. Sestupná – přesun do nižších společenských vrstev </w:t>
      </w:r>
    </w:p>
    <w:p w:rsidR="00773F69" w:rsidRDefault="00773F69" w:rsidP="00B47215">
      <w:pPr>
        <w:spacing w:after="0" w:line="240" w:lineRule="auto"/>
      </w:pPr>
      <w:r>
        <w:t xml:space="preserve">Jde o přesuny mezi nižšími a vyššími pozicemi, o vzestup nebo sestup na společenském žebříčku přijmou prestiže povolání, životní úrovně atd.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b/>
          <w:sz w:val="32"/>
          <w:u w:val="single"/>
        </w:rPr>
      </w:pPr>
      <w:r w:rsidRPr="009E2D81">
        <w:rPr>
          <w:b/>
          <w:sz w:val="32"/>
          <w:u w:val="single"/>
        </w:rPr>
        <w:t xml:space="preserve">Sociální pozice a sociální role </w:t>
      </w:r>
    </w:p>
    <w:p w:rsidR="00773F69" w:rsidRDefault="00773F69" w:rsidP="00B47215">
      <w:pPr>
        <w:spacing w:after="0" w:line="240" w:lineRule="auto"/>
      </w:pPr>
      <w:r>
        <w:t xml:space="preserve">- základem formálních vztahů </w:t>
      </w:r>
    </w:p>
    <w:p w:rsidR="00773F69" w:rsidRDefault="00773F69" w:rsidP="00B47215">
      <w:pPr>
        <w:spacing w:after="0" w:line="240" w:lineRule="auto"/>
      </w:pPr>
      <w:r>
        <w:t xml:space="preserve">- sociální pozice (status) a sociální role, která je s touto pozicí svázána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u w:val="single"/>
        </w:rPr>
      </w:pPr>
      <w:r w:rsidRPr="009E2D81">
        <w:rPr>
          <w:u w:val="single"/>
        </w:rPr>
        <w:t xml:space="preserve">Sociální pozice (status) </w:t>
      </w:r>
    </w:p>
    <w:p w:rsidR="00773F69" w:rsidRDefault="00773F69" w:rsidP="00B47215">
      <w:pPr>
        <w:spacing w:after="0" w:line="240" w:lineRule="auto"/>
      </w:pPr>
      <w:r>
        <w:t xml:space="preserve">- člověk zaujímá ve skupině určitou pozici </w:t>
      </w:r>
    </w:p>
    <w:p w:rsidR="00773F69" w:rsidRDefault="00773F69" w:rsidP="00B47215">
      <w:pPr>
        <w:spacing w:after="0" w:line="240" w:lineRule="auto"/>
      </w:pPr>
      <w:r>
        <w:t xml:space="preserve">- pozice člena skupiny je souhrn práv a povinností, které skupina jedinci určila </w:t>
      </w:r>
    </w:p>
    <w:p w:rsidR="00773F69" w:rsidRDefault="00773F69" w:rsidP="00B47215">
      <w:pPr>
        <w:spacing w:after="0" w:line="240" w:lineRule="auto"/>
      </w:pPr>
      <w:r>
        <w:t xml:space="preserve">- ve společnosti a ve skupině člověk zaujímá určitou pozici, tzv. status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Rozlišujeme status: </w:t>
      </w:r>
    </w:p>
    <w:p w:rsidR="00773F69" w:rsidRDefault="00773F69" w:rsidP="00B47215">
      <w:pPr>
        <w:spacing w:after="0" w:line="240" w:lineRule="auto"/>
      </w:pPr>
      <w:r>
        <w:t xml:space="preserve">vrozený /např. pohlaví/ </w:t>
      </w:r>
    </w:p>
    <w:p w:rsidR="00773F69" w:rsidRDefault="00773F69" w:rsidP="00B47215">
      <w:pPr>
        <w:spacing w:after="0" w:line="240" w:lineRule="auto"/>
      </w:pPr>
      <w:r>
        <w:t xml:space="preserve">získaný /např. společenská aktivita a chování/ </w:t>
      </w:r>
    </w:p>
    <w:p w:rsidR="00773F69" w:rsidRDefault="00773F69" w:rsidP="00B47215">
      <w:pPr>
        <w:spacing w:after="0" w:line="240" w:lineRule="auto"/>
      </w:pPr>
      <w:r>
        <w:t xml:space="preserve">připsaný /např. věk/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Pozice je především určována: </w:t>
      </w:r>
    </w:p>
    <w:p w:rsidR="00773F69" w:rsidRDefault="00773F69" w:rsidP="00B47215">
      <w:pPr>
        <w:spacing w:after="0" w:line="240" w:lineRule="auto"/>
      </w:pPr>
      <w:r>
        <w:t xml:space="preserve">mírou jeho sociální přitažlivosti </w:t>
      </w:r>
    </w:p>
    <w:p w:rsidR="00773F69" w:rsidRDefault="00773F69" w:rsidP="00B47215">
      <w:pPr>
        <w:spacing w:after="0" w:line="240" w:lineRule="auto"/>
      </w:pPr>
      <w:r>
        <w:t xml:space="preserve">mírou prestiže (případně osobní moci) </w:t>
      </w:r>
    </w:p>
    <w:p w:rsidR="00773F69" w:rsidRDefault="00773F69" w:rsidP="00B47215">
      <w:pPr>
        <w:spacing w:after="0" w:line="240" w:lineRule="auto"/>
      </w:pPr>
      <w:r>
        <w:t xml:space="preserve">způsobem jeho prosazování při začleňování do skupiny (a seberealizací) </w:t>
      </w:r>
    </w:p>
    <w:p w:rsidR="00773F69" w:rsidRDefault="00773F69" w:rsidP="00B47215">
      <w:pPr>
        <w:spacing w:after="0" w:line="240" w:lineRule="auto"/>
      </w:pPr>
      <w:r>
        <w:t xml:space="preserve">jeho podílem na dosahování skupinových cílů </w:t>
      </w:r>
    </w:p>
    <w:p w:rsidR="009B0677" w:rsidRDefault="009B0677" w:rsidP="00B47215">
      <w:pPr>
        <w:spacing w:after="0" w:line="240" w:lineRule="auto"/>
      </w:pPr>
    </w:p>
    <w:p w:rsidR="00773F69" w:rsidRPr="009E2D81" w:rsidRDefault="00773F69" w:rsidP="00B47215">
      <w:pPr>
        <w:spacing w:after="0" w:line="240" w:lineRule="auto"/>
        <w:rPr>
          <w:u w:val="single"/>
        </w:rPr>
      </w:pPr>
      <w:r w:rsidRPr="009E2D81">
        <w:rPr>
          <w:u w:val="single"/>
        </w:rPr>
        <w:t xml:space="preserve">Sociální role </w:t>
      </w:r>
    </w:p>
    <w:p w:rsidR="00773F69" w:rsidRDefault="00773F69" w:rsidP="00B47215">
      <w:pPr>
        <w:spacing w:after="0" w:line="240" w:lineRule="auto"/>
      </w:pPr>
      <w:r>
        <w:t xml:space="preserve">- soubor očekávaného chování člověka </w:t>
      </w:r>
    </w:p>
    <w:p w:rsidR="00773F69" w:rsidRDefault="00773F69" w:rsidP="00B47215">
      <w:pPr>
        <w:spacing w:after="0" w:line="240" w:lineRule="auto"/>
      </w:pPr>
      <w:r>
        <w:t xml:space="preserve">- odráží jeho postavení ve společnosti </w:t>
      </w:r>
    </w:p>
    <w:p w:rsidR="00773F69" w:rsidRDefault="00773F69" w:rsidP="00B47215">
      <w:pPr>
        <w:spacing w:after="0" w:line="240" w:lineRule="auto"/>
      </w:pPr>
      <w:r>
        <w:t xml:space="preserve">- je tím, co se od člověka v daném postavení očekává </w:t>
      </w:r>
    </w:p>
    <w:p w:rsidR="00773F69" w:rsidRDefault="00773F69" w:rsidP="00B47215">
      <w:pPr>
        <w:spacing w:after="0" w:line="240" w:lineRule="auto"/>
      </w:pPr>
      <w:r>
        <w:t xml:space="preserve">- má svůj předpis a svůj výkon </w:t>
      </w:r>
    </w:p>
    <w:p w:rsidR="009B0677" w:rsidRDefault="009B0677" w:rsidP="00B47215">
      <w:pPr>
        <w:spacing w:after="0" w:line="240" w:lineRule="auto"/>
      </w:pPr>
    </w:p>
    <w:p w:rsidR="00587209" w:rsidRDefault="00587209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Předpis role: </w:t>
      </w:r>
    </w:p>
    <w:p w:rsidR="00773F69" w:rsidRDefault="00773F69" w:rsidP="00B47215">
      <w:pPr>
        <w:spacing w:after="0" w:line="240" w:lineRule="auto"/>
      </w:pPr>
      <w:r>
        <w:t xml:space="preserve">- je dán rozsahem norem, ustanovením, očekáváním či konvencí, které se vztahují k určité </w:t>
      </w:r>
    </w:p>
    <w:p w:rsidR="00773F69" w:rsidRDefault="00773F69" w:rsidP="00B47215">
      <w:pPr>
        <w:spacing w:after="0" w:line="240" w:lineRule="auto"/>
      </w:pPr>
      <w:r>
        <w:t xml:space="preserve">specifické roli, někdy ho nelze měnit (role prokurátora či obhájce)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Výkon role: </w:t>
      </w:r>
    </w:p>
    <w:p w:rsidR="00773F69" w:rsidRDefault="00773F69" w:rsidP="00B47215">
      <w:pPr>
        <w:spacing w:after="0" w:line="240" w:lineRule="auto"/>
      </w:pPr>
      <w:r>
        <w:t xml:space="preserve">- je realizací toho, co se od role očekává (např. role učitele – jaký by učitel měl být – výkon role učitele – jaký skutečně je)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Hlavními předpoklady pro volbu a výkon role jsou: </w:t>
      </w:r>
    </w:p>
    <w:p w:rsidR="00773F69" w:rsidRDefault="00773F69" w:rsidP="00B47215">
      <w:pPr>
        <w:spacing w:after="0" w:line="240" w:lineRule="auto"/>
      </w:pPr>
      <w:r>
        <w:t xml:space="preserve">- vlohy a schopnosti </w:t>
      </w:r>
    </w:p>
    <w:p w:rsidR="00773F69" w:rsidRDefault="00773F69" w:rsidP="00B47215">
      <w:pPr>
        <w:spacing w:after="0" w:line="240" w:lineRule="auto"/>
      </w:pPr>
      <w:r>
        <w:t xml:space="preserve">- temperament </w:t>
      </w:r>
    </w:p>
    <w:p w:rsidR="00773F69" w:rsidRDefault="00773F69" w:rsidP="00B47215">
      <w:pPr>
        <w:spacing w:after="0" w:line="240" w:lineRule="auto"/>
      </w:pPr>
      <w:r>
        <w:t xml:space="preserve">- charakter </w:t>
      </w:r>
    </w:p>
    <w:p w:rsidR="00773F69" w:rsidRDefault="00773F69" w:rsidP="00B47215">
      <w:pPr>
        <w:spacing w:after="0" w:line="240" w:lineRule="auto"/>
      </w:pPr>
      <w:r>
        <w:t xml:space="preserve">- fyzické dispozice, tělesný vrůst a vzhled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Všechny specifické role, které lidé plní, lze redukovat na tyto základní role: </w:t>
      </w:r>
    </w:p>
    <w:p w:rsidR="00773F69" w:rsidRDefault="00773F69" w:rsidP="00B47215">
      <w:pPr>
        <w:spacing w:after="0" w:line="240" w:lineRule="auto"/>
      </w:pPr>
      <w:r>
        <w:t xml:space="preserve">- nadřazená role – role otce, učitele, nadřízeného </w:t>
      </w:r>
    </w:p>
    <w:p w:rsidR="00773F69" w:rsidRDefault="00773F69" w:rsidP="00B47215">
      <w:pPr>
        <w:spacing w:after="0" w:line="240" w:lineRule="auto"/>
      </w:pPr>
      <w:r>
        <w:t xml:space="preserve">- podřízená role – dítěte, žáka, zaměstnance </w:t>
      </w:r>
    </w:p>
    <w:p w:rsidR="00773F69" w:rsidRDefault="00773F69" w:rsidP="00B47215">
      <w:pPr>
        <w:spacing w:after="0" w:line="240" w:lineRule="auto"/>
      </w:pPr>
      <w:r>
        <w:t xml:space="preserve">- souřadná role – role přítele, kolegy, spolužáka </w:t>
      </w:r>
    </w:p>
    <w:p w:rsidR="00773F69" w:rsidRDefault="00773F69" w:rsidP="00B47215">
      <w:pPr>
        <w:spacing w:after="0" w:line="240" w:lineRule="auto"/>
      </w:pPr>
      <w:r>
        <w:t xml:space="preserve">- role sexuálního partnera </w:t>
      </w:r>
    </w:p>
    <w:p w:rsidR="009B0677" w:rsidRDefault="009B0677" w:rsidP="00B47215">
      <w:pPr>
        <w:spacing w:after="0" w:line="240" w:lineRule="auto"/>
      </w:pPr>
    </w:p>
    <w:p w:rsidR="00773F69" w:rsidRDefault="00773F69" w:rsidP="00B47215">
      <w:pPr>
        <w:spacing w:after="0" w:line="240" w:lineRule="auto"/>
      </w:pPr>
      <w:r>
        <w:t xml:space="preserve">Sociální role mohou být: </w:t>
      </w:r>
    </w:p>
    <w:p w:rsidR="00773F69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skupinové </w:t>
      </w:r>
    </w:p>
    <w:p w:rsidR="009B0677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individuální </w:t>
      </w:r>
    </w:p>
    <w:p w:rsidR="00B47215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pronikající </w:t>
      </w:r>
      <w:proofErr w:type="gramStart"/>
      <w:r>
        <w:t>se</w:t>
      </w:r>
      <w:proofErr w:type="gramEnd"/>
      <w:r>
        <w:t xml:space="preserve"> </w:t>
      </w:r>
    </w:p>
    <w:p w:rsidR="00B47215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>vylučující se</w:t>
      </w:r>
    </w:p>
    <w:p w:rsidR="00B47215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nucené </w:t>
      </w:r>
    </w:p>
    <w:p w:rsidR="00B47215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volitelné </w:t>
      </w:r>
    </w:p>
    <w:p w:rsidR="00B47215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krátkodobé </w:t>
      </w:r>
    </w:p>
    <w:p w:rsidR="00773F69" w:rsidRDefault="00773F69" w:rsidP="00B47215">
      <w:pPr>
        <w:pStyle w:val="Odstavecseseznamem"/>
        <w:numPr>
          <w:ilvl w:val="0"/>
          <w:numId w:val="1"/>
        </w:numPr>
        <w:spacing w:after="0" w:line="240" w:lineRule="auto"/>
        <w:ind w:left="0"/>
      </w:pPr>
      <w:r>
        <w:t xml:space="preserve">dlouhodobé </w:t>
      </w:r>
    </w:p>
    <w:p w:rsidR="00B47215" w:rsidRDefault="00B47215" w:rsidP="00B47215">
      <w:pPr>
        <w:spacing w:after="0" w:line="240" w:lineRule="auto"/>
      </w:pPr>
    </w:p>
    <w:sectPr w:rsidR="00B47215" w:rsidSect="00773F69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3A67"/>
    <w:multiLevelType w:val="hybridMultilevel"/>
    <w:tmpl w:val="12CEECA2"/>
    <w:lvl w:ilvl="0" w:tplc="C680D37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12EFD"/>
    <w:multiLevelType w:val="hybridMultilevel"/>
    <w:tmpl w:val="5FACB764"/>
    <w:lvl w:ilvl="0" w:tplc="E640E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B53CD"/>
    <w:multiLevelType w:val="hybridMultilevel"/>
    <w:tmpl w:val="65D4DD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69"/>
    <w:rsid w:val="00587209"/>
    <w:rsid w:val="0077393E"/>
    <w:rsid w:val="00773F69"/>
    <w:rsid w:val="00820528"/>
    <w:rsid w:val="00885296"/>
    <w:rsid w:val="009B0677"/>
    <w:rsid w:val="009E2D81"/>
    <w:rsid w:val="00B47215"/>
    <w:rsid w:val="00B65A39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7008"/>
  <w15:chartTrackingRefBased/>
  <w15:docId w15:val="{36BF3940-6F0C-4EAD-BC4C-7EADABC1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067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47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47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23EC594E.dotm</Template>
  <TotalTime>52</TotalTime>
  <Pages>8</Pages>
  <Words>2355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CORE Security s.r.o.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Zahrádková</dc:creator>
  <cp:keywords/>
  <dc:description/>
  <cp:lastModifiedBy>Lenka Zahrádková</cp:lastModifiedBy>
  <cp:revision>5</cp:revision>
  <cp:lastPrinted>2019-03-22T07:35:00Z</cp:lastPrinted>
  <dcterms:created xsi:type="dcterms:W3CDTF">2019-03-22T06:38:00Z</dcterms:created>
  <dcterms:modified xsi:type="dcterms:W3CDTF">2020-02-04T11:14:00Z</dcterms:modified>
</cp:coreProperties>
</file>